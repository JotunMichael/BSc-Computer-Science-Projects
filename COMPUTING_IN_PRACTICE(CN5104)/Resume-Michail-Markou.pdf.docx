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000000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6F9F54D2" w:rsidR="007709B9" w:rsidRPr="00FC5D00" w:rsidRDefault="00000000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LinkedIn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BDD3D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4771F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001489B8" w:rsidR="00313F00" w:rsidRPr="00313F00" w:rsidRDefault="00000000" w:rsidP="00313F00">
                  <w:pPr>
                    <w:pStyle w:val="ContactInfo"/>
                    <w:spacing w:before="120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0" w:history="1">
                    <w:r w:rsidR="00313F00" w:rsidRPr="00CD76A3">
                      <w:rPr>
                        <w:rStyle w:val="Hyperlink"/>
                        <w:rFonts w:ascii="Calibri Light" w:eastAsia="Arial Unicode MS" w:hAnsi="Calibri Light" w:cs="Arial Unicode MS"/>
                        <w:sz w:val="16"/>
                        <w:szCs w:val="16"/>
                      </w:rPr>
                      <w:t>michailmarkou1995@outlook.com.gr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9ADC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7320AC9D" w:rsidR="007709B9" w:rsidRPr="00FC5D00" w:rsidRDefault="00000000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1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7709B9" w:rsidRPr="009D0878" w14:paraId="6925B997" w14:textId="13610EDA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55576CB" w14:textId="25113015" w:rsidR="007709B9" w:rsidRPr="00FC5D00" w:rsidRDefault="00000000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4" w:tgtFrame="_blank" w:history="1">
                    <w:r w:rsidR="007709B9" w:rsidRPr="00FC5D00">
                      <w:rPr>
                        <w:rFonts w:ascii="Calibri Light" w:eastAsia="Arial Unicode MS" w:hAnsi="Calibri Light" w:cs="Arial Unicode MS"/>
                        <w:color w:val="036181" w:themeColor="hyperlink"/>
                        <w:sz w:val="16"/>
                        <w:szCs w:val="16"/>
                        <w:shd w:val="clear" w:color="auto" w:fill="FFFFFF"/>
                      </w:rPr>
                      <w:t>General Portfolio Links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ABB2922" w14:textId="2C343E96" w:rsidR="007709B9" w:rsidRPr="009D0878" w:rsidRDefault="007709B9" w:rsidP="0047720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D786D" wp14:editId="30D1CA83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98D1E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0D837832" w14:textId="77777777" w:rsidR="007709B9" w:rsidRPr="009D0878" w:rsidRDefault="007709B9" w:rsidP="0047720C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74FE89C2" w:rsidR="007709B9" w:rsidRPr="00FC5D00" w:rsidRDefault="00000000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5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34605E39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4839BA8D" wp14:editId="0071BBF9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35027518" w14:textId="77777777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000000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3C41F576" w14:textId="66A8337B" w:rsidR="00752315" w:rsidRDefault="00562C9D" w:rsidP="00F929AF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</w:p>
          <w:p w14:paraId="5DCBEE18" w14:textId="7FDD52D5" w:rsidR="00F929AF" w:rsidRDefault="00F929AF" w:rsidP="00F929AF">
            <w:pPr>
              <w:pStyle w:val="ListBullet"/>
              <w:numPr>
                <w:ilvl w:val="0"/>
                <w:numId w:val="4"/>
              </w:numPr>
            </w:pPr>
            <w:r>
              <w:t>Product Management</w:t>
            </w:r>
          </w:p>
          <w:p w14:paraId="1ECD5F06" w14:textId="5F3D12E0" w:rsidR="00D26AC4" w:rsidRPr="004937AE" w:rsidRDefault="00AD317A" w:rsidP="00F929AF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</w:t>
            </w:r>
            <w:r w:rsidR="007C4794">
              <w:t>&amp; Computer Networks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4702B819" w:rsidR="005B1D68" w:rsidRDefault="003936F7" w:rsidP="00941357">
            <w:pPr>
              <w:pStyle w:val="ListBullet"/>
            </w:pPr>
            <w:r>
              <w:t>Unreal Engine</w:t>
            </w:r>
            <w:r w:rsidR="00AF796E">
              <w:t xml:space="preserve"> (+ Multiplayer)</w:t>
            </w:r>
            <w:r>
              <w:t xml:space="preserve"> &amp; </w:t>
            </w:r>
            <w:r w:rsidR="00AC3D99">
              <w:t>VR</w:t>
            </w:r>
            <w:r w:rsidR="00D9147F">
              <w:t>/AR</w:t>
            </w:r>
            <w:r w:rsidR="0081139E">
              <w:t xml:space="preserve"> &amp; Unity3D</w:t>
            </w:r>
          </w:p>
          <w:p w14:paraId="3608D964" w14:textId="77777777" w:rsidR="00AF14ED" w:rsidRDefault="00F929AF" w:rsidP="00C8092A">
            <w:pPr>
              <w:pStyle w:val="ListBullet"/>
            </w:pPr>
            <w:r>
              <w:t>3D Generalist/Architectural Visualization</w:t>
            </w:r>
          </w:p>
          <w:p w14:paraId="5F2B5D9A" w14:textId="2A7BEB15" w:rsidR="009D347E" w:rsidRDefault="009D347E" w:rsidP="00C8092A">
            <w:pPr>
              <w:pStyle w:val="ListBullet"/>
            </w:pPr>
            <w:r>
              <w:t>Business Analysis</w:t>
            </w:r>
          </w:p>
          <w:p w14:paraId="12A0D399" w14:textId="7C752B3E" w:rsidR="00C8092A" w:rsidRPr="004937AE" w:rsidRDefault="00C8092A" w:rsidP="00C8092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CECF6DA" w14:textId="77777777" w:rsidR="005B1D68" w:rsidRDefault="00000000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0E1685EF" w14:textId="46A999A4" w:rsidR="000348F9" w:rsidRDefault="00F929AF" w:rsidP="00513EFC">
      <w:pPr>
        <w:pStyle w:val="Heading2"/>
        <w:rPr>
          <w:rStyle w:val="Emphasis"/>
        </w:rPr>
      </w:pPr>
      <w:r>
        <w:t xml:space="preserve">Team Lead </w:t>
      </w:r>
      <w:r w:rsidR="00884B9C">
        <w:t xml:space="preserve">Game </w:t>
      </w:r>
      <w:r w:rsidR="009B35A8">
        <w:t xml:space="preserve">Developer &amp; </w:t>
      </w:r>
      <w:r w:rsidR="00884B9C">
        <w:t>Producer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A5359A">
        <w:rPr>
          <w:rStyle w:val="Emphasis"/>
        </w:rPr>
        <w:t xml:space="preserve">Indie, </w:t>
      </w:r>
      <w:r w:rsidR="00903949">
        <w:rPr>
          <w:rStyle w:val="Emphasis"/>
        </w:rPr>
        <w:t>3mos</w:t>
      </w:r>
      <w:r w:rsidR="00BA3126">
        <w:rPr>
          <w:rStyle w:val="Emphasis"/>
        </w:rPr>
        <w:t xml:space="preserve"> (‘22)</w:t>
      </w:r>
    </w:p>
    <w:p w14:paraId="4E04DC11" w14:textId="5B508B91" w:rsidR="00F929AF" w:rsidRPr="00903949" w:rsidRDefault="00903949" w:rsidP="00903949">
      <w:pPr>
        <w:pStyle w:val="ListParagraph"/>
        <w:numPr>
          <w:ilvl w:val="0"/>
          <w:numId w:val="15"/>
        </w:numPr>
        <w:spacing w:after="120"/>
        <w:rPr>
          <w:rFonts w:ascii="Segoe UI" w:hAnsi="Segoe UI" w:cs="Segoe UI"/>
          <w:iCs/>
          <w:sz w:val="21"/>
          <w:szCs w:val="21"/>
          <w:shd w:val="clear" w:color="auto" w:fill="FFFFFF"/>
        </w:rPr>
      </w:pPr>
      <w:r>
        <w:rPr>
          <w:rFonts w:ascii="Segoe UI" w:hAnsi="Segoe UI" w:cs="Segoe UI"/>
          <w:iCs/>
          <w:sz w:val="21"/>
          <w:szCs w:val="21"/>
          <w:shd w:val="clear" w:color="auto" w:fill="FFFFFF"/>
        </w:rPr>
        <w:t xml:space="preserve">Project Planning, Task Assign 2)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provisioning infrastructure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3) CI/CD Dev 4) Code Reviews</w:t>
      </w:r>
    </w:p>
    <w:p w14:paraId="65049488" w14:textId="7378124D" w:rsidR="00D413F9" w:rsidRDefault="00F63631" w:rsidP="00513EFC">
      <w:pPr>
        <w:pStyle w:val="Heading2"/>
        <w:rPr>
          <w:rStyle w:val="Emphasis"/>
        </w:rPr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 xml:space="preserve">Vodafone/Cosmote, Athens, </w:t>
      </w:r>
      <w:r w:rsidR="00903949">
        <w:rPr>
          <w:rStyle w:val="Emphasis"/>
        </w:rPr>
        <w:t>Gr, 1yr</w:t>
      </w:r>
      <w:r w:rsidR="00BA3126">
        <w:rPr>
          <w:rStyle w:val="Emphasis"/>
        </w:rPr>
        <w:t xml:space="preserve"> (‘18-19)</w:t>
      </w:r>
    </w:p>
    <w:p w14:paraId="77EBD075" w14:textId="113CE456" w:rsidR="00903949" w:rsidRPr="00903949" w:rsidRDefault="00BA3126" w:rsidP="00903949">
      <w:pPr>
        <w:pStyle w:val="Heading2"/>
        <w:numPr>
          <w:ilvl w:val="0"/>
          <w:numId w:val="16"/>
        </w:numPr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>managing</w:t>
      </w:r>
      <w:r w:rsidR="00903949"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IP </w:t>
      </w:r>
      <w:r w:rsidR="00903949"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>infrastructure</w:t>
      </w:r>
      <w:r w:rsidR="00903949"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 2) </w:t>
      </w:r>
      <w:r w:rsidRPr="00BA3126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>Software upgrade planning, methods and delivery</w:t>
      </w:r>
      <w:r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="00903949" w:rsidRP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>3)</w:t>
      </w:r>
      <w:r w:rsidR="00903949">
        <w:rPr>
          <w:rFonts w:ascii="Segoe UI" w:eastAsiaTheme="minorHAnsi" w:hAnsi="Segoe UI" w:cs="Segoe UI"/>
          <w:b w:val="0"/>
          <w:color w:val="595959" w:themeColor="text1" w:themeTint="A6"/>
          <w:sz w:val="21"/>
          <w:szCs w:val="21"/>
          <w:shd w:val="clear" w:color="auto" w:fill="FFFFFF"/>
        </w:rPr>
        <w:t xml:space="preserve"> Customer Communication</w:t>
      </w:r>
    </w:p>
    <w:p w14:paraId="3EF7DD43" w14:textId="2FED922F" w:rsidR="00383237" w:rsidRDefault="00000000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2C4AE74A" w14:textId="2CEED464" w:rsidR="0070237E" w:rsidRDefault="00027A11" w:rsidP="0070237E">
      <w:pPr>
        <w:pStyle w:val="Heading2"/>
      </w:pPr>
      <w:r>
        <w:t>MBA</w:t>
      </w:r>
      <w:r w:rsidR="00306FB0">
        <w:t xml:space="preserve"> </w:t>
      </w:r>
      <w:r w:rsidR="00312240">
        <w:t>International Business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1B4C4FD8" w14:textId="28D33FA1" w:rsidR="000348F9" w:rsidRPr="00916FC1" w:rsidRDefault="00903949" w:rsidP="00916FC1">
      <w:pPr>
        <w:pStyle w:val="ListParagraph"/>
        <w:numPr>
          <w:ilvl w:val="0"/>
          <w:numId w:val="18"/>
        </w:num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 w:rsidRPr="00916FC1">
        <w:rPr>
          <w:rFonts w:ascii="Segoe UI" w:hAnsi="Segoe UI" w:cs="Segoe UI"/>
          <w:sz w:val="21"/>
          <w:szCs w:val="21"/>
          <w:shd w:val="clear" w:color="auto" w:fill="FFFFFF"/>
        </w:rPr>
        <w:t>2022/2023</w:t>
      </w:r>
    </w:p>
    <w:p w14:paraId="4E5CB5B3" w14:textId="77777777" w:rsidR="00027A11" w:rsidRDefault="00027A11" w:rsidP="00027A11">
      <w:pPr>
        <w:pStyle w:val="Heading2"/>
      </w:pPr>
      <w:r>
        <w:t xml:space="preserve">BSc Computer Science / </w:t>
      </w:r>
      <w:r>
        <w:rPr>
          <w:rStyle w:val="Emphasis"/>
        </w:rPr>
        <w:t>University of East London, Gr</w:t>
      </w:r>
    </w:p>
    <w:p w14:paraId="3DF07F9E" w14:textId="4267711E" w:rsidR="00027A11" w:rsidRPr="00916FC1" w:rsidRDefault="00027A11" w:rsidP="00916FC1">
      <w:pPr>
        <w:pStyle w:val="ListParagraph"/>
        <w:numPr>
          <w:ilvl w:val="0"/>
          <w:numId w:val="17"/>
        </w:numPr>
        <w:spacing w:after="120"/>
        <w:rPr>
          <w:rFonts w:ascii="Segoe UI" w:hAnsi="Segoe UI" w:cs="Segoe UI"/>
          <w:sz w:val="21"/>
          <w:szCs w:val="21"/>
          <w:shd w:val="clear" w:color="auto" w:fill="FFFFFF"/>
        </w:rPr>
      </w:pPr>
      <w:r w:rsidRPr="00916FC1">
        <w:rPr>
          <w:rFonts w:ascii="Segoe UI" w:hAnsi="Segoe UI" w:cs="Segoe UI"/>
          <w:sz w:val="21"/>
          <w:szCs w:val="21"/>
          <w:shd w:val="clear" w:color="auto" w:fill="FFFFFF"/>
        </w:rPr>
        <w:t xml:space="preserve">1st Class Honors </w:t>
      </w:r>
      <w:r w:rsidR="00F56BB4" w:rsidRPr="00916FC1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916FC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56BB4" w:rsidRPr="00916FC1">
        <w:rPr>
          <w:rFonts w:ascii="Segoe UI" w:hAnsi="Segoe UI" w:cs="Segoe UI"/>
          <w:sz w:val="21"/>
          <w:szCs w:val="21"/>
          <w:shd w:val="clear" w:color="auto" w:fill="FFFFFF"/>
        </w:rPr>
        <w:t>Excellence</w:t>
      </w:r>
      <w:r w:rsidRPr="00916FC1">
        <w:rPr>
          <w:rFonts w:ascii="Segoe UI" w:hAnsi="Segoe UI" w:cs="Segoe UI"/>
          <w:sz w:val="21"/>
          <w:szCs w:val="21"/>
          <w:shd w:val="clear" w:color="auto" w:fill="FFFFFF"/>
        </w:rPr>
        <w:t xml:space="preserve"> CGPA Award (Institute BCS)</w:t>
      </w:r>
      <w:r w:rsidR="00903949" w:rsidRPr="00916FC1">
        <w:rPr>
          <w:rFonts w:ascii="Segoe UI" w:hAnsi="Segoe UI" w:cs="Segoe UI"/>
          <w:sz w:val="21"/>
          <w:szCs w:val="21"/>
          <w:shd w:val="clear" w:color="auto" w:fill="FFFFFF"/>
        </w:rPr>
        <w:t xml:space="preserve"> – 2019/2022</w:t>
      </w:r>
    </w:p>
    <w:p w14:paraId="493671CC" w14:textId="1ADFE8C7" w:rsidR="00880D06" w:rsidRDefault="00880D06" w:rsidP="00880D06">
      <w:pPr>
        <w:pStyle w:val="Heading1"/>
        <w:spacing w:before="360"/>
      </w:pPr>
      <w:r>
        <w:t>Published Products &amp; Articles</w:t>
      </w:r>
    </w:p>
    <w:p w14:paraId="79AAF76A" w14:textId="53BBF1DE" w:rsidR="00880D06" w:rsidRDefault="00000000" w:rsidP="00E851BF">
      <w:pPr>
        <w:spacing w:after="120"/>
      </w:pPr>
      <w:hyperlink r:id="rId18" w:history="1">
        <w:r w:rsidR="009E28CA">
          <w:rPr>
            <w:rStyle w:val="Hyperlink"/>
          </w:rPr>
          <w:t>Collection List</w:t>
        </w:r>
      </w:hyperlink>
    </w:p>
    <w:p w14:paraId="6C1A4248" w14:textId="054345D1" w:rsidR="00434074" w:rsidRDefault="00000000" w:rsidP="008243B9">
      <w:pPr>
        <w:pStyle w:val="Heading1"/>
        <w:spacing w:before="36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BA3126">
          <w:footerReference w:type="default" r:id="rId19"/>
          <w:pgSz w:w="12240" w:h="15840" w:code="1"/>
          <w:pgMar w:top="907" w:right="1440" w:bottom="1080" w:left="1440" w:header="0" w:footer="0" w:gutter="0"/>
          <w:cols w:space="720"/>
          <w:titlePg/>
          <w:docGrid w:linePitch="360"/>
        </w:sectPr>
      </w:pPr>
    </w:p>
    <w:p w14:paraId="43B69D1C" w14:textId="4A5B85A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A6" w14:textId="7BCF8A10" w:rsidR="001953AC" w:rsidRPr="00AC3D99" w:rsidRDefault="00DB3A6F" w:rsidP="00AC3D9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Cooking</w:t>
      </w:r>
      <w:r w:rsidR="007563C9">
        <w:rPr>
          <w:noProof/>
          <w:sz w:val="20"/>
          <w:szCs w:val="20"/>
        </w:rPr>
        <w:drawing>
          <wp:inline distT="0" distB="0" distL="0" distR="0" wp14:anchorId="45A6DCF5" wp14:editId="459DF289">
            <wp:extent cx="124691" cy="124691"/>
            <wp:effectExtent l="0" t="0" r="8890" b="8890"/>
            <wp:docPr id="4" name="Graphic 4" descr="Fi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ire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" cy="1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3AAC" w14:textId="3EE8B85B" w:rsidR="008243B9" w:rsidRDefault="003426D0" w:rsidP="008243B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D59" w14:textId="77777777" w:rsidR="008243B9" w:rsidRDefault="008243B9" w:rsidP="008243B9">
      <w:pPr>
        <w:ind w:left="360"/>
        <w:rPr>
          <w:sz w:val="20"/>
          <w:szCs w:val="20"/>
        </w:rPr>
        <w:sectPr w:rsidR="008243B9" w:rsidSect="001A0097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00F56191" w14:textId="77777777" w:rsidR="008243B9" w:rsidRPr="008243B9" w:rsidRDefault="008243B9" w:rsidP="008243B9">
      <w:pPr>
        <w:ind w:left="360"/>
        <w:rPr>
          <w:sz w:val="20"/>
          <w:szCs w:val="20"/>
        </w:rPr>
      </w:pPr>
    </w:p>
    <w:sectPr w:rsidR="008243B9" w:rsidRPr="008243B9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D2A9" w14:textId="77777777" w:rsidR="00907598" w:rsidRDefault="00907598" w:rsidP="00725803">
      <w:pPr>
        <w:spacing w:after="0"/>
      </w:pPr>
      <w:r>
        <w:separator/>
      </w:r>
    </w:p>
  </w:endnote>
  <w:endnote w:type="continuationSeparator" w:id="0">
    <w:p w14:paraId="63E42A8A" w14:textId="77777777" w:rsidR="00907598" w:rsidRDefault="0090759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42F99" w14:textId="77777777" w:rsidR="00907598" w:rsidRDefault="00907598" w:rsidP="00725803">
      <w:pPr>
        <w:spacing w:after="0"/>
      </w:pPr>
      <w:r>
        <w:separator/>
      </w:r>
    </w:p>
  </w:footnote>
  <w:footnote w:type="continuationSeparator" w:id="0">
    <w:p w14:paraId="401DE40D" w14:textId="77777777" w:rsidR="00907598" w:rsidRDefault="0090759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D6C6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5C88"/>
    <w:multiLevelType w:val="hybridMultilevel"/>
    <w:tmpl w:val="CE504904"/>
    <w:lvl w:ilvl="0" w:tplc="77EE5E4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0262C52"/>
    <w:multiLevelType w:val="hybridMultilevel"/>
    <w:tmpl w:val="D19842E6"/>
    <w:lvl w:ilvl="0" w:tplc="C44AE3E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4D"/>
    <w:multiLevelType w:val="hybridMultilevel"/>
    <w:tmpl w:val="41827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D1637"/>
    <w:multiLevelType w:val="hybridMultilevel"/>
    <w:tmpl w:val="1B1A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08799">
    <w:abstractNumId w:val="12"/>
  </w:num>
  <w:num w:numId="2" w16cid:durableId="664091650">
    <w:abstractNumId w:val="7"/>
  </w:num>
  <w:num w:numId="3" w16cid:durableId="1907647139">
    <w:abstractNumId w:val="6"/>
  </w:num>
  <w:num w:numId="4" w16cid:durableId="268321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1271990">
    <w:abstractNumId w:val="8"/>
  </w:num>
  <w:num w:numId="6" w16cid:durableId="1597207025">
    <w:abstractNumId w:val="13"/>
  </w:num>
  <w:num w:numId="7" w16cid:durableId="1634481961">
    <w:abstractNumId w:val="5"/>
  </w:num>
  <w:num w:numId="8" w16cid:durableId="1385519569">
    <w:abstractNumId w:val="4"/>
  </w:num>
  <w:num w:numId="9" w16cid:durableId="1729759969">
    <w:abstractNumId w:val="3"/>
  </w:num>
  <w:num w:numId="10" w16cid:durableId="268857312">
    <w:abstractNumId w:val="2"/>
  </w:num>
  <w:num w:numId="11" w16cid:durableId="707267206">
    <w:abstractNumId w:val="1"/>
  </w:num>
  <w:num w:numId="12" w16cid:durableId="1818111295">
    <w:abstractNumId w:val="0"/>
  </w:num>
  <w:num w:numId="13" w16cid:durableId="2080128554">
    <w:abstractNumId w:val="10"/>
  </w:num>
  <w:num w:numId="14" w16cid:durableId="1965962126">
    <w:abstractNumId w:val="9"/>
  </w:num>
  <w:num w:numId="15" w16cid:durableId="2024671960">
    <w:abstractNumId w:val="15"/>
  </w:num>
  <w:num w:numId="16" w16cid:durableId="1447888035">
    <w:abstractNumId w:val="16"/>
  </w:num>
  <w:num w:numId="17" w16cid:durableId="2080471240">
    <w:abstractNumId w:val="14"/>
  </w:num>
  <w:num w:numId="18" w16cid:durableId="1957984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kwNKgFACzkhfMtAAAA"/>
  </w:docVars>
  <w:rsids>
    <w:rsidRoot w:val="0047720C"/>
    <w:rsid w:val="0000006C"/>
    <w:rsid w:val="00025E77"/>
    <w:rsid w:val="00027312"/>
    <w:rsid w:val="00027A11"/>
    <w:rsid w:val="000348F9"/>
    <w:rsid w:val="00036B0C"/>
    <w:rsid w:val="0005237E"/>
    <w:rsid w:val="00055C65"/>
    <w:rsid w:val="000645F2"/>
    <w:rsid w:val="00082F03"/>
    <w:rsid w:val="000835A0"/>
    <w:rsid w:val="000934A2"/>
    <w:rsid w:val="000E38E0"/>
    <w:rsid w:val="000F35D6"/>
    <w:rsid w:val="001054B7"/>
    <w:rsid w:val="00122C85"/>
    <w:rsid w:val="00153B9E"/>
    <w:rsid w:val="0019183D"/>
    <w:rsid w:val="001953AC"/>
    <w:rsid w:val="001A0097"/>
    <w:rsid w:val="001B0955"/>
    <w:rsid w:val="001C5ADD"/>
    <w:rsid w:val="001D0E87"/>
    <w:rsid w:val="001E4E6D"/>
    <w:rsid w:val="002076EE"/>
    <w:rsid w:val="00227784"/>
    <w:rsid w:val="0023705D"/>
    <w:rsid w:val="00250A31"/>
    <w:rsid w:val="00251C13"/>
    <w:rsid w:val="00281AC3"/>
    <w:rsid w:val="002922D0"/>
    <w:rsid w:val="0029663E"/>
    <w:rsid w:val="00296ECF"/>
    <w:rsid w:val="002F473C"/>
    <w:rsid w:val="00306FB0"/>
    <w:rsid w:val="00312240"/>
    <w:rsid w:val="00313F00"/>
    <w:rsid w:val="003163C2"/>
    <w:rsid w:val="003200EB"/>
    <w:rsid w:val="00332692"/>
    <w:rsid w:val="0033356E"/>
    <w:rsid w:val="00340B03"/>
    <w:rsid w:val="003426D0"/>
    <w:rsid w:val="00355DF8"/>
    <w:rsid w:val="00361A33"/>
    <w:rsid w:val="00365F9B"/>
    <w:rsid w:val="00380AE7"/>
    <w:rsid w:val="00383237"/>
    <w:rsid w:val="00384696"/>
    <w:rsid w:val="003936F7"/>
    <w:rsid w:val="003A6943"/>
    <w:rsid w:val="003B7CCF"/>
    <w:rsid w:val="00407EF0"/>
    <w:rsid w:val="00410BA2"/>
    <w:rsid w:val="00434074"/>
    <w:rsid w:val="00440980"/>
    <w:rsid w:val="00463C3B"/>
    <w:rsid w:val="00473DC6"/>
    <w:rsid w:val="0047720C"/>
    <w:rsid w:val="00484421"/>
    <w:rsid w:val="004937AE"/>
    <w:rsid w:val="004A0673"/>
    <w:rsid w:val="004E2970"/>
    <w:rsid w:val="004F091E"/>
    <w:rsid w:val="004F7119"/>
    <w:rsid w:val="005026DD"/>
    <w:rsid w:val="00503E06"/>
    <w:rsid w:val="00513EFC"/>
    <w:rsid w:val="00515B29"/>
    <w:rsid w:val="0052113B"/>
    <w:rsid w:val="00526F7D"/>
    <w:rsid w:val="005368F2"/>
    <w:rsid w:val="00561C96"/>
    <w:rsid w:val="00562C9D"/>
    <w:rsid w:val="00564951"/>
    <w:rsid w:val="00570507"/>
    <w:rsid w:val="00573BF9"/>
    <w:rsid w:val="005A4A49"/>
    <w:rsid w:val="005B1D68"/>
    <w:rsid w:val="00611B37"/>
    <w:rsid w:val="006252B4"/>
    <w:rsid w:val="00644D34"/>
    <w:rsid w:val="00646BA2"/>
    <w:rsid w:val="00675EA0"/>
    <w:rsid w:val="00687F4A"/>
    <w:rsid w:val="0069488E"/>
    <w:rsid w:val="006A707E"/>
    <w:rsid w:val="006C08A0"/>
    <w:rsid w:val="006C47D8"/>
    <w:rsid w:val="006C5F22"/>
    <w:rsid w:val="006D2D08"/>
    <w:rsid w:val="006F26A2"/>
    <w:rsid w:val="0070237E"/>
    <w:rsid w:val="00725803"/>
    <w:rsid w:val="00725CB5"/>
    <w:rsid w:val="007307A3"/>
    <w:rsid w:val="00743FA9"/>
    <w:rsid w:val="00752315"/>
    <w:rsid w:val="00755EDC"/>
    <w:rsid w:val="007563C9"/>
    <w:rsid w:val="00763D57"/>
    <w:rsid w:val="007709B9"/>
    <w:rsid w:val="00792339"/>
    <w:rsid w:val="007953D3"/>
    <w:rsid w:val="007C4794"/>
    <w:rsid w:val="0080173D"/>
    <w:rsid w:val="0081139E"/>
    <w:rsid w:val="00821084"/>
    <w:rsid w:val="008243B9"/>
    <w:rsid w:val="00857E6B"/>
    <w:rsid w:val="00863D20"/>
    <w:rsid w:val="00874175"/>
    <w:rsid w:val="00880D06"/>
    <w:rsid w:val="00884B9C"/>
    <w:rsid w:val="008968C4"/>
    <w:rsid w:val="008C6C5B"/>
    <w:rsid w:val="008D7C1C"/>
    <w:rsid w:val="008F3383"/>
    <w:rsid w:val="00903949"/>
    <w:rsid w:val="00907598"/>
    <w:rsid w:val="009110D8"/>
    <w:rsid w:val="00916FC1"/>
    <w:rsid w:val="0092291B"/>
    <w:rsid w:val="00932D92"/>
    <w:rsid w:val="00941357"/>
    <w:rsid w:val="0095272C"/>
    <w:rsid w:val="00965082"/>
    <w:rsid w:val="00972024"/>
    <w:rsid w:val="009979E2"/>
    <w:rsid w:val="009A68D3"/>
    <w:rsid w:val="009B35A8"/>
    <w:rsid w:val="009D347E"/>
    <w:rsid w:val="009E28CA"/>
    <w:rsid w:val="009F04D2"/>
    <w:rsid w:val="009F2BA7"/>
    <w:rsid w:val="009F6DA0"/>
    <w:rsid w:val="00A01182"/>
    <w:rsid w:val="00A23AA0"/>
    <w:rsid w:val="00A505F4"/>
    <w:rsid w:val="00A5359A"/>
    <w:rsid w:val="00A842A7"/>
    <w:rsid w:val="00A86EFF"/>
    <w:rsid w:val="00AA1D74"/>
    <w:rsid w:val="00AC3D99"/>
    <w:rsid w:val="00AD13CB"/>
    <w:rsid w:val="00AD317A"/>
    <w:rsid w:val="00AD3FD8"/>
    <w:rsid w:val="00AE210F"/>
    <w:rsid w:val="00AF14ED"/>
    <w:rsid w:val="00AF796E"/>
    <w:rsid w:val="00B370A8"/>
    <w:rsid w:val="00B82A3B"/>
    <w:rsid w:val="00BA3126"/>
    <w:rsid w:val="00BC02E2"/>
    <w:rsid w:val="00BC7376"/>
    <w:rsid w:val="00BD669A"/>
    <w:rsid w:val="00C01B2F"/>
    <w:rsid w:val="00C04DF6"/>
    <w:rsid w:val="00C06AEB"/>
    <w:rsid w:val="00C13F2B"/>
    <w:rsid w:val="00C43D65"/>
    <w:rsid w:val="00C748DE"/>
    <w:rsid w:val="00C8092A"/>
    <w:rsid w:val="00C84833"/>
    <w:rsid w:val="00C9044F"/>
    <w:rsid w:val="00CA51F0"/>
    <w:rsid w:val="00CE035B"/>
    <w:rsid w:val="00D2420D"/>
    <w:rsid w:val="00D2444A"/>
    <w:rsid w:val="00D26AC4"/>
    <w:rsid w:val="00D30382"/>
    <w:rsid w:val="00D413F9"/>
    <w:rsid w:val="00D44E50"/>
    <w:rsid w:val="00D5408C"/>
    <w:rsid w:val="00D861CE"/>
    <w:rsid w:val="00D87520"/>
    <w:rsid w:val="00D90060"/>
    <w:rsid w:val="00D9147F"/>
    <w:rsid w:val="00D92B95"/>
    <w:rsid w:val="00DA7F07"/>
    <w:rsid w:val="00DB3A6F"/>
    <w:rsid w:val="00E01DA1"/>
    <w:rsid w:val="00E03F71"/>
    <w:rsid w:val="00E154B5"/>
    <w:rsid w:val="00E23094"/>
    <w:rsid w:val="00E232F0"/>
    <w:rsid w:val="00E27958"/>
    <w:rsid w:val="00E52791"/>
    <w:rsid w:val="00E56830"/>
    <w:rsid w:val="00E83195"/>
    <w:rsid w:val="00E84E68"/>
    <w:rsid w:val="00E851BF"/>
    <w:rsid w:val="00E97A65"/>
    <w:rsid w:val="00EB6888"/>
    <w:rsid w:val="00ED2285"/>
    <w:rsid w:val="00ED59C7"/>
    <w:rsid w:val="00F00A4F"/>
    <w:rsid w:val="00F13F6A"/>
    <w:rsid w:val="00F33CD8"/>
    <w:rsid w:val="00F351C7"/>
    <w:rsid w:val="00F56BB4"/>
    <w:rsid w:val="00F63631"/>
    <w:rsid w:val="00F72E64"/>
    <w:rsid w:val="00F929AF"/>
    <w:rsid w:val="00FA7230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8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svg"/><Relationship Id="rId18" Type="http://schemas.openxmlformats.org/officeDocument/2006/relationships/hyperlink" Target="https://www.artstation.com/blogs/michailmarkou1995/PXDa/published-products-articles" TargetMode="External"/><Relationship Id="rId26" Type="http://schemas.openxmlformats.org/officeDocument/2006/relationships/image" Target="media/image11.png"/><Relationship Id="rId39" Type="http://schemas.openxmlformats.org/officeDocument/2006/relationships/image" Target="media/image24.svg"/><Relationship Id="rId21" Type="http://schemas.openxmlformats.org/officeDocument/2006/relationships/image" Target="media/image6.sv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sv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4.svg"/><Relationship Id="rId11" Type="http://schemas.openxmlformats.org/officeDocument/2006/relationships/hyperlink" Target="https://github.com/michailmarkou1995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svg"/><Relationship Id="rId40" Type="http://schemas.openxmlformats.org/officeDocument/2006/relationships/image" Target="media/image25.png"/><Relationship Id="rId45" Type="http://schemas.openxmlformats.org/officeDocument/2006/relationships/image" Target="media/image30.svg"/><Relationship Id="rId5" Type="http://schemas.openxmlformats.org/officeDocument/2006/relationships/settings" Target="settings.xml"/><Relationship Id="rId15" Type="http://schemas.openxmlformats.org/officeDocument/2006/relationships/hyperlink" Target="https://www.artstation.com/michailmarkou1995" TargetMode="External"/><Relationship Id="rId23" Type="http://schemas.openxmlformats.org/officeDocument/2006/relationships/image" Target="media/image8.sv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glossaryDocument" Target="glossary/document.xml"/><Relationship Id="rId10" Type="http://schemas.openxmlformats.org/officeDocument/2006/relationships/hyperlink" Target="mailto:michailmarkou1995@outlook.com.gr" TargetMode="External"/><Relationship Id="rId19" Type="http://schemas.openxmlformats.org/officeDocument/2006/relationships/footer" Target="footer1.xml"/><Relationship Id="rId31" Type="http://schemas.openxmlformats.org/officeDocument/2006/relationships/image" Target="media/image16.svg"/><Relationship Id="rId44" Type="http://schemas.openxmlformats.org/officeDocument/2006/relationships/image" Target="media/image29.png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-27393b168" TargetMode="External"/><Relationship Id="rId14" Type="http://schemas.openxmlformats.org/officeDocument/2006/relationships/hyperlink" Target="https://michailmarkou1995.github.io/michailmarkou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svg"/><Relationship Id="rId30" Type="http://schemas.openxmlformats.org/officeDocument/2006/relationships/image" Target="media/image15.png"/><Relationship Id="rId35" Type="http://schemas.openxmlformats.org/officeDocument/2006/relationships/image" Target="media/image20.svg"/><Relationship Id="rId43" Type="http://schemas.openxmlformats.org/officeDocument/2006/relationships/image" Target="media/image28.sv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4.svg"/><Relationship Id="rId25" Type="http://schemas.openxmlformats.org/officeDocument/2006/relationships/image" Target="media/image10.svg"/><Relationship Id="rId33" Type="http://schemas.openxmlformats.org/officeDocument/2006/relationships/image" Target="media/image18.sv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5.png"/><Relationship Id="rId41" Type="http://schemas.openxmlformats.org/officeDocument/2006/relationships/image" Target="media/image26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445018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445018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445018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445018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445018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445018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  <w:rsid w:val="002A477A"/>
    <w:rsid w:val="00402B2E"/>
    <w:rsid w:val="00445018"/>
    <w:rsid w:val="004600DB"/>
    <w:rsid w:val="007439A8"/>
    <w:rsid w:val="00FB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2559E39B31664E44B8FA535D80D4ADAD">
    <w:name w:val="2559E39B31664E44B8FA535D80D4ADAD"/>
  </w:style>
  <w:style w:type="paragraph" w:customStyle="1" w:styleId="B227E270EB5F4AA1BC716C6C04A20B42">
    <w:name w:val="B227E270EB5F4AA1BC716C6C04A20B4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A372FAED4B54F899646B785B425A23B">
    <w:name w:val="2A372FAED4B54F899646B785B425A23B"/>
  </w:style>
  <w:style w:type="paragraph" w:customStyle="1" w:styleId="C1345BD7786D4AD58F75CDDAF179FBEE">
    <w:name w:val="C1345BD7786D4AD58F75CDDAF179F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6</cp:revision>
  <dcterms:created xsi:type="dcterms:W3CDTF">2023-01-16T14:52:00Z</dcterms:created>
  <dcterms:modified xsi:type="dcterms:W3CDTF">2023-01-18T13:21:00Z</dcterms:modified>
  <cp:category>Markou</cp:category>
</cp:coreProperties>
</file>