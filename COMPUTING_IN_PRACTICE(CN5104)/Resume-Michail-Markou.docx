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30534C89" w14:textId="77777777" w:rsidTr="00473DC6">
        <w:tc>
          <w:tcPr>
            <w:tcW w:w="5008" w:type="dxa"/>
            <w:vAlign w:val="bottom"/>
          </w:tcPr>
          <w:p w14:paraId="2DC1EC50" w14:textId="17004A70" w:rsidR="00C84833" w:rsidRDefault="00A86EFF" w:rsidP="001E4E6D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262CC226E81A43B2BE43BBF269150818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47720C">
                  <w:t>Michail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C13A945340144FDBB1E2D8A92AB4F7C8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47720C">
                  <w:t>Markou</w:t>
                </w:r>
              </w:sdtContent>
            </w:sdt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475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14"/>
              <w:gridCol w:w="422"/>
              <w:gridCol w:w="422"/>
            </w:tblGrid>
            <w:tr w:rsidR="007709B9" w:rsidRPr="009D0878" w14:paraId="1638627A" w14:textId="3A2B3E51" w:rsidTr="00055C65">
              <w:tc>
                <w:tcPr>
                  <w:tcW w:w="3914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039389D7" w14:textId="6F9F54D2" w:rsidR="007709B9" w:rsidRPr="00FC5D00" w:rsidRDefault="00A86EFF" w:rsidP="004E2970">
                  <w:pPr>
                    <w:pStyle w:val="ContactInfo"/>
                    <w:rPr>
                      <w:rFonts w:ascii="Calibri Light" w:hAnsi="Calibri Light"/>
                      <w:sz w:val="16"/>
                      <w:szCs w:val="16"/>
                    </w:rPr>
                  </w:pPr>
                  <w:hyperlink r:id="rId9">
                    <w:r w:rsidR="007709B9" w:rsidRPr="004C2DB8">
                      <w:rPr>
                        <w:rFonts w:ascii="Calibri Light" w:eastAsia="Arial Unicode MS" w:hAnsi="Calibri Light" w:cs="Arial Unicode MS"/>
                        <w:color w:val="0073B1"/>
                        <w:sz w:val="16"/>
                        <w:szCs w:val="16"/>
                      </w:rPr>
                      <w:t>LinkedIn</w:t>
                    </w:r>
                  </w:hyperlink>
                </w:p>
              </w:tc>
              <w:tc>
                <w:tcPr>
                  <w:tcW w:w="422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E1BA93D" w14:textId="2B42EDB7" w:rsidR="007709B9" w:rsidRPr="009D0878" w:rsidRDefault="007709B9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6FC5797" wp14:editId="59B90A3B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E6CB8BE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22" w:type="dxa"/>
                </w:tcPr>
                <w:p w14:paraId="28026AB1" w14:textId="77777777" w:rsidR="007709B9" w:rsidRPr="009D0878" w:rsidRDefault="007709B9" w:rsidP="00932D92">
                  <w:pPr>
                    <w:pStyle w:val="Icons"/>
                    <w:rPr>
                      <w:noProof/>
                    </w:rPr>
                  </w:pPr>
                </w:p>
              </w:tc>
            </w:tr>
            <w:tr w:rsidR="007709B9" w:rsidRPr="009D0878" w14:paraId="5488F92E" w14:textId="3C0C297F" w:rsidTr="00055C65">
              <w:tc>
                <w:tcPr>
                  <w:tcW w:w="3914" w:type="dxa"/>
                  <w:tcMar>
                    <w:left w:w="720" w:type="dxa"/>
                    <w:right w:w="29" w:type="dxa"/>
                  </w:tcMar>
                </w:tcPr>
                <w:p w14:paraId="0C26A995" w14:textId="6CB92F10" w:rsidR="007709B9" w:rsidRPr="00FC5D00" w:rsidRDefault="007709B9" w:rsidP="00932D92">
                  <w:pPr>
                    <w:pStyle w:val="ContactInfo"/>
                    <w:rPr>
                      <w:rFonts w:ascii="Calibri Light" w:hAnsi="Calibri Light"/>
                      <w:sz w:val="16"/>
                      <w:szCs w:val="16"/>
                    </w:rPr>
                  </w:pPr>
                  <w:r w:rsidRPr="00FC5D00">
                    <w:rPr>
                      <w:rFonts w:ascii="Calibri Light" w:hAnsi="Calibri Light"/>
                      <w:sz w:val="16"/>
                      <w:szCs w:val="16"/>
                    </w:rPr>
                    <w:t>+30 690 899 0119</w:t>
                  </w:r>
                </w:p>
              </w:tc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14:paraId="424462A4" w14:textId="09CBBB61" w:rsidR="007709B9" w:rsidRPr="009D0878" w:rsidRDefault="007709B9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E153E81" wp14:editId="400BC304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3E6931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22" w:type="dxa"/>
                </w:tcPr>
                <w:p w14:paraId="39A0C40E" w14:textId="77777777" w:rsidR="007709B9" w:rsidRPr="009D0878" w:rsidRDefault="007709B9" w:rsidP="00932D92">
                  <w:pPr>
                    <w:pStyle w:val="Icons"/>
                    <w:rPr>
                      <w:noProof/>
                    </w:rPr>
                  </w:pPr>
                </w:p>
              </w:tc>
            </w:tr>
            <w:tr w:rsidR="007709B9" w:rsidRPr="009D0878" w14:paraId="3933722A" w14:textId="49323693" w:rsidTr="00055C65">
              <w:tc>
                <w:tcPr>
                  <w:tcW w:w="3914" w:type="dxa"/>
                  <w:tcMar>
                    <w:left w:w="720" w:type="dxa"/>
                    <w:right w:w="29" w:type="dxa"/>
                  </w:tcMar>
                </w:tcPr>
                <w:p w14:paraId="25CC3E1E" w14:textId="6C67B72A" w:rsidR="007709B9" w:rsidRPr="00FC5D00" w:rsidRDefault="007709B9" w:rsidP="00A86EFF">
                  <w:pPr>
                    <w:pStyle w:val="ContactInfo"/>
                    <w:spacing w:before="120"/>
                    <w:rPr>
                      <w:rFonts w:ascii="Calibri Light" w:hAnsi="Calibri Light"/>
                      <w:sz w:val="16"/>
                      <w:szCs w:val="16"/>
                    </w:rPr>
                  </w:pPr>
                  <w:r w:rsidRPr="004C2DB8">
                    <w:rPr>
                      <w:rFonts w:ascii="Calibri Light" w:eastAsia="Arial Unicode MS" w:hAnsi="Calibri Light" w:cs="Arial Unicode MS"/>
                      <w:color w:val="000000"/>
                      <w:sz w:val="16"/>
                      <w:szCs w:val="16"/>
                    </w:rPr>
                    <w:t>backtrackpower@gmail.com</w:t>
                  </w:r>
                  <w:r w:rsidRPr="00FC5D00">
                    <w:rPr>
                      <w:rFonts w:ascii="Calibri Light" w:eastAsia="Arial Unicode MS" w:hAnsi="Calibri Light" w:cs="Arial Unicode MS"/>
                      <w:color w:val="000000"/>
                      <w:sz w:val="16"/>
                      <w:szCs w:val="16"/>
                    </w:rPr>
                    <w:t xml:space="preserve"> | @hotmail.com</w:t>
                  </w:r>
                </w:p>
              </w:tc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14:paraId="2777C7A9" w14:textId="71A7FD14" w:rsidR="007709B9" w:rsidRPr="009D0878" w:rsidRDefault="007709B9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E454D71" wp14:editId="63B8AB7C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46A3EA7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22" w:type="dxa"/>
                </w:tcPr>
                <w:p w14:paraId="26648769" w14:textId="77777777" w:rsidR="007709B9" w:rsidRDefault="007709B9" w:rsidP="00932D92">
                  <w:pPr>
                    <w:pStyle w:val="Icons"/>
                    <w:rPr>
                      <w:noProof/>
                    </w:rPr>
                  </w:pPr>
                </w:p>
              </w:tc>
            </w:tr>
            <w:tr w:rsidR="007709B9" w:rsidRPr="009D0878" w14:paraId="086C145A" w14:textId="49244E10" w:rsidTr="00055C65">
              <w:tc>
                <w:tcPr>
                  <w:tcW w:w="3914" w:type="dxa"/>
                  <w:tcMar>
                    <w:left w:w="720" w:type="dxa"/>
                    <w:right w:w="29" w:type="dxa"/>
                  </w:tcMar>
                </w:tcPr>
                <w:p w14:paraId="05AF91F3" w14:textId="138AAB2B" w:rsidR="007709B9" w:rsidRPr="00FC5D00" w:rsidRDefault="00A86EFF" w:rsidP="00A86EFF">
                  <w:pPr>
                    <w:pStyle w:val="ContactInfo"/>
                    <w:spacing w:before="120"/>
                    <w:rPr>
                      <w:rFonts w:ascii="Calibri Light" w:hAnsi="Calibri Light"/>
                      <w:sz w:val="16"/>
                      <w:szCs w:val="16"/>
                    </w:rPr>
                  </w:pPr>
                  <w:hyperlink r:id="rId10" w:history="1">
                    <w:r w:rsidR="007709B9" w:rsidRPr="004C2DB8">
                      <w:rPr>
                        <w:rFonts w:ascii="Calibri Light" w:eastAsia="Arial Unicode MS" w:hAnsi="Calibri Light" w:cs="Arial Unicode MS"/>
                        <w:color w:val="0073B1"/>
                        <w:sz w:val="16"/>
                        <w:szCs w:val="16"/>
                      </w:rPr>
                      <w:t>GitHub</w:t>
                    </w:r>
                  </w:hyperlink>
                </w:p>
              </w:tc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14:paraId="3B7EBED7" w14:textId="52E5E31B" w:rsidR="007709B9" w:rsidRPr="009D0878" w:rsidRDefault="007709B9" w:rsidP="00932D92">
                  <w:pPr>
                    <w:pStyle w:val="Icons"/>
                  </w:pPr>
                  <w:r w:rsidRPr="004C2DB8"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0"/>
                    </w:rPr>
                    <w:drawing>
                      <wp:inline distT="0" distB="0" distL="0" distR="0" wp14:anchorId="3881CF24" wp14:editId="511A6E64">
                        <wp:extent cx="155307" cy="160317"/>
                        <wp:effectExtent l="0" t="0" r="0" b="0"/>
                        <wp:docPr id="88" name="Graphic 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Graphic 2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930" cy="1867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2" w:type="dxa"/>
                </w:tcPr>
                <w:p w14:paraId="10D39548" w14:textId="77777777" w:rsidR="007709B9" w:rsidRPr="004C2DB8" w:rsidRDefault="007709B9" w:rsidP="00932D92">
                  <w:pPr>
                    <w:pStyle w:val="Icons"/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0"/>
                    </w:rPr>
                  </w:pPr>
                </w:p>
              </w:tc>
            </w:tr>
            <w:tr w:rsidR="007709B9" w:rsidRPr="009D0878" w14:paraId="6925B997" w14:textId="13610EDA" w:rsidTr="00055C65">
              <w:tc>
                <w:tcPr>
                  <w:tcW w:w="3914" w:type="dxa"/>
                  <w:tcMar>
                    <w:left w:w="720" w:type="dxa"/>
                    <w:right w:w="29" w:type="dxa"/>
                  </w:tcMar>
                </w:tcPr>
                <w:p w14:paraId="355576CB" w14:textId="35CB8D15" w:rsidR="007709B9" w:rsidRPr="00FC5D00" w:rsidRDefault="00A86EFF" w:rsidP="00932D92">
                  <w:pPr>
                    <w:pStyle w:val="ContactInfo"/>
                    <w:rPr>
                      <w:rFonts w:ascii="Calibri Light" w:hAnsi="Calibri Light"/>
                      <w:sz w:val="16"/>
                      <w:szCs w:val="16"/>
                    </w:rPr>
                  </w:pPr>
                  <w:hyperlink r:id="rId13" w:tgtFrame="_blank" w:history="1">
                    <w:r w:rsidR="007709B9" w:rsidRPr="00FC5D00">
                      <w:rPr>
                        <w:rFonts w:ascii="Calibri Light" w:eastAsia="Arial Unicode MS" w:hAnsi="Calibri Light" w:cs="Arial Unicode MS"/>
                        <w:color w:val="036181" w:themeColor="hyperlink"/>
                        <w:sz w:val="16"/>
                        <w:szCs w:val="16"/>
                        <w:shd w:val="clear" w:color="auto" w:fill="FFFFFF"/>
                      </w:rPr>
                      <w:t>General Portfolio Links</w:t>
                    </w:r>
                  </w:hyperlink>
                </w:p>
              </w:tc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14:paraId="2ABB2922" w14:textId="2C343E96" w:rsidR="007709B9" w:rsidRPr="009D0878" w:rsidRDefault="007709B9" w:rsidP="0047720C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50D786D" wp14:editId="30D1CA83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097941F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zoFQOrEUAAClawAADgAAAAAAAAAAAAAAAAAu&#10;AgAAZHJzL2Uyb0RvYy54bWxQSwECLQAUAAYACAAAACEAhqgpLtoAAAADAQAADwAAAAAAAAAAAAAA&#10;AAALFwAAZHJzL2Rvd25yZXYueG1sUEsFBgAAAAAEAAQA8wAAABI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22" w:type="dxa"/>
                </w:tcPr>
                <w:p w14:paraId="0D837832" w14:textId="77777777" w:rsidR="007709B9" w:rsidRPr="009D0878" w:rsidRDefault="007709B9" w:rsidP="0047720C">
                  <w:pPr>
                    <w:pStyle w:val="Icons"/>
                    <w:rPr>
                      <w:noProof/>
                    </w:rPr>
                  </w:pPr>
                </w:p>
              </w:tc>
            </w:tr>
            <w:tr w:rsidR="007709B9" w:rsidRPr="009D0878" w14:paraId="02C2A6B2" w14:textId="309A92E7" w:rsidTr="00055C65">
              <w:tc>
                <w:tcPr>
                  <w:tcW w:w="3914" w:type="dxa"/>
                  <w:tcMar>
                    <w:left w:w="720" w:type="dxa"/>
                    <w:right w:w="29" w:type="dxa"/>
                  </w:tcMar>
                </w:tcPr>
                <w:p w14:paraId="3A8287B9" w14:textId="75B79713" w:rsidR="007709B9" w:rsidRPr="00FC5D00" w:rsidRDefault="00A86EFF" w:rsidP="0047720C">
                  <w:pPr>
                    <w:pStyle w:val="ContactInfo"/>
                    <w:rPr>
                      <w:rFonts w:ascii="Calibri Light" w:eastAsia="Arial Unicode MS" w:hAnsi="Calibri Light" w:cs="Arial Unicode MS"/>
                      <w:color w:val="000000"/>
                      <w:sz w:val="16"/>
                      <w:szCs w:val="16"/>
                    </w:rPr>
                  </w:pPr>
                  <w:hyperlink r:id="rId14" w:history="1">
                    <w:r w:rsidR="007709B9" w:rsidRPr="004C2DB8">
                      <w:rPr>
                        <w:rFonts w:ascii="Calibri Light" w:eastAsia="Arial Unicode MS" w:hAnsi="Calibri Light" w:cs="Arial Unicode MS"/>
                        <w:color w:val="0073B1"/>
                        <w:sz w:val="16"/>
                        <w:szCs w:val="16"/>
                      </w:rPr>
                      <w:t>Art Station</w:t>
                    </w:r>
                  </w:hyperlink>
                </w:p>
              </w:tc>
              <w:tc>
                <w:tcPr>
                  <w:tcW w:w="422" w:type="dxa"/>
                  <w:tcMar>
                    <w:left w:w="0" w:type="dxa"/>
                    <w:right w:w="0" w:type="dxa"/>
                  </w:tcMar>
                </w:tcPr>
                <w:p w14:paraId="3C9D89F7" w14:textId="34605E39" w:rsidR="007709B9" w:rsidRPr="004C2DB8" w:rsidRDefault="007709B9" w:rsidP="0047720C">
                  <w:pPr>
                    <w:pStyle w:val="Icons"/>
                    <w:spacing w:after="0"/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0"/>
                    </w:rPr>
                  </w:pPr>
                  <w:r w:rsidRPr="004C2DB8"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0"/>
                    </w:rPr>
                    <w:drawing>
                      <wp:inline distT="0" distB="0" distL="0" distR="0" wp14:anchorId="4839BA8D" wp14:editId="0071BBF9">
                        <wp:extent cx="160316" cy="160316"/>
                        <wp:effectExtent l="0" t="0" r="0" b="0"/>
                        <wp:docPr id="87" name="Graphic 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raphic 1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160910" cy="1609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2" w:type="dxa"/>
                </w:tcPr>
                <w:p w14:paraId="35027518" w14:textId="77777777" w:rsidR="007709B9" w:rsidRPr="004C2DB8" w:rsidRDefault="007709B9" w:rsidP="0047720C">
                  <w:pPr>
                    <w:pStyle w:val="Icons"/>
                    <w:spacing w:after="0"/>
                    <w:rPr>
                      <w:rFonts w:ascii="Arial Unicode MS" w:eastAsia="Arial Unicode MS" w:hAnsi="Arial Unicode MS" w:cs="Arial Unicode MS"/>
                      <w:noProof/>
                      <w:color w:val="000000"/>
                      <w:sz w:val="20"/>
                    </w:rPr>
                  </w:pPr>
                </w:p>
              </w:tc>
            </w:tr>
          </w:tbl>
          <w:p w14:paraId="674DD78E" w14:textId="77777777" w:rsidR="00D92B95" w:rsidRDefault="00D92B95" w:rsidP="009D3336">
            <w:pPr>
              <w:pStyle w:val="Header"/>
            </w:pPr>
          </w:p>
        </w:tc>
      </w:tr>
    </w:tbl>
    <w:p w14:paraId="247A5195" w14:textId="7812CEF4" w:rsidR="0047720C" w:rsidRDefault="00473DC6" w:rsidP="00473DC6">
      <w:pPr>
        <w:pStyle w:val="ListParagraph"/>
        <w:spacing w:after="3" w:line="259" w:lineRule="auto"/>
        <w:jc w:val="center"/>
      </w:pPr>
      <w:r>
        <w:t>Define, Analyze, Approve, Charter -&gt; Create a Value</w:t>
      </w:r>
    </w:p>
    <w:p w14:paraId="0E4165F4" w14:textId="0CA1F556" w:rsidR="00AD13CB" w:rsidRDefault="00A86EFF" w:rsidP="009979E2">
      <w:pPr>
        <w:pStyle w:val="Heading1"/>
        <w:spacing w:before="240"/>
      </w:pPr>
      <w:sdt>
        <w:sdtPr>
          <w:alias w:val="Skills:"/>
          <w:tag w:val="Skills:"/>
          <w:id w:val="-891506033"/>
          <w:placeholder>
            <w:docPart w:val="2559E39B31664E44B8FA535D80D4ADAD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  <w:r w:rsidR="00570507">
        <w:t xml:space="preserve"> </w:t>
      </w:r>
      <w:r w:rsidR="00570507" w:rsidRPr="00570507">
        <w:rPr>
          <w:b w:val="0"/>
          <w:bCs/>
          <w:sz w:val="16"/>
          <w:szCs w:val="16"/>
        </w:rPr>
        <w:t>(soft &amp; hard)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3EE25BEA" w14:textId="77777777" w:rsidTr="00564951">
        <w:tc>
          <w:tcPr>
            <w:tcW w:w="4680" w:type="dxa"/>
          </w:tcPr>
          <w:p w14:paraId="7DF0ED52" w14:textId="206D7162" w:rsidR="005B1D68" w:rsidRDefault="00122C85" w:rsidP="00941357">
            <w:pPr>
              <w:pStyle w:val="ListBullet"/>
              <w:numPr>
                <w:ilvl w:val="0"/>
                <w:numId w:val="4"/>
              </w:numPr>
            </w:pPr>
            <w:r>
              <w:t>Collaboration &amp; Problem</w:t>
            </w:r>
            <w:r w:rsidR="008C6C5B">
              <w:t>-</w:t>
            </w:r>
            <w:r>
              <w:t>Solving</w:t>
            </w:r>
          </w:p>
          <w:p w14:paraId="3C41F576" w14:textId="77777777" w:rsidR="00752315" w:rsidRDefault="00562C9D" w:rsidP="00941357">
            <w:pPr>
              <w:pStyle w:val="ListBullet"/>
              <w:numPr>
                <w:ilvl w:val="0"/>
                <w:numId w:val="4"/>
              </w:numPr>
            </w:pPr>
            <w:r>
              <w:t>Software Engineering</w:t>
            </w:r>
          </w:p>
          <w:p w14:paraId="1ECD5F06" w14:textId="0F5AE3B8" w:rsidR="00D26AC4" w:rsidRPr="004937AE" w:rsidRDefault="00AD317A" w:rsidP="00941357">
            <w:pPr>
              <w:pStyle w:val="ListBullet"/>
              <w:numPr>
                <w:ilvl w:val="0"/>
                <w:numId w:val="4"/>
              </w:numPr>
            </w:pPr>
            <w:r>
              <w:t>Cloud Computing</w:t>
            </w:r>
            <w:r w:rsidR="00AA1D74">
              <w:t xml:space="preserve"> </w:t>
            </w:r>
            <w:r w:rsidR="00E97A65">
              <w:t xml:space="preserve">– SaaS </w:t>
            </w:r>
            <w:r w:rsidR="00AA1D74">
              <w:t>&amp; Networking Security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47C322F3" w14:textId="44F4F70E" w:rsidR="005B1D68" w:rsidRDefault="00AD317A" w:rsidP="00941357">
            <w:pPr>
              <w:pStyle w:val="ListBullet"/>
            </w:pPr>
            <w:r>
              <w:t>Business Analytics</w:t>
            </w:r>
            <w:r w:rsidR="00863D20">
              <w:t xml:space="preserve"> – Data Science</w:t>
            </w:r>
          </w:p>
          <w:p w14:paraId="24209FD7" w14:textId="08C993C7" w:rsidR="00752315" w:rsidRDefault="00562C9D" w:rsidP="00941357">
            <w:pPr>
              <w:pStyle w:val="ListBullet"/>
            </w:pPr>
            <w:r>
              <w:t>Product Management</w:t>
            </w:r>
          </w:p>
          <w:p w14:paraId="671F87E2" w14:textId="77777777" w:rsidR="00752315" w:rsidRDefault="00ED59C7" w:rsidP="00941357">
            <w:pPr>
              <w:pStyle w:val="ListBullet"/>
            </w:pPr>
            <w:r>
              <w:t>Artistic Direction</w:t>
            </w:r>
          </w:p>
          <w:p w14:paraId="12A0D399" w14:textId="1CF8320A" w:rsidR="00AF14ED" w:rsidRPr="004937AE" w:rsidRDefault="00AF14ED" w:rsidP="00941357">
            <w:pPr>
              <w:pStyle w:val="ListBullet"/>
            </w:pPr>
            <w:r>
              <w:t>Service Provisioning Proactiv</w:t>
            </w:r>
            <w:r w:rsidR="00C748DE">
              <w:t>ely</w:t>
            </w:r>
            <w:r w:rsidR="00384696">
              <w:t xml:space="preserve"> &amp; </w:t>
            </w:r>
            <w:r>
              <w:t>Reactiv</w:t>
            </w:r>
            <w:r w:rsidR="00C748DE">
              <w:t>ely</w:t>
            </w:r>
          </w:p>
        </w:tc>
      </w:tr>
    </w:tbl>
    <w:p w14:paraId="0CECF6DA" w14:textId="77777777" w:rsidR="005B1D68" w:rsidRDefault="00A86EFF" w:rsidP="00941357">
      <w:pPr>
        <w:pStyle w:val="Heading1"/>
        <w:spacing w:before="120"/>
      </w:pPr>
      <w:sdt>
        <w:sdtPr>
          <w:alias w:val="Experience:"/>
          <w:tag w:val="Experience:"/>
          <w:id w:val="-898354009"/>
          <w:placeholder>
            <w:docPart w:val="B227E270EB5F4AA1BC716C6C04A20B42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14:paraId="5B4061A0" w14:textId="625F3AD8" w:rsidR="0023705D" w:rsidRPr="00513EFC" w:rsidRDefault="00A5359A" w:rsidP="00513EFC">
      <w:pPr>
        <w:pStyle w:val="Heading2"/>
      </w:pPr>
      <w:r>
        <w:t xml:space="preserve">Video </w:t>
      </w:r>
      <w:r w:rsidR="00884B9C">
        <w:t xml:space="preserve">Game </w:t>
      </w:r>
      <w:r w:rsidR="009B35A8">
        <w:t xml:space="preserve">Developer &amp; </w:t>
      </w:r>
      <w:r w:rsidR="00884B9C">
        <w:t>Producer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>Indie Solo, Greece</w:t>
      </w:r>
    </w:p>
    <w:p w14:paraId="7CD3D0F7" w14:textId="7FC7D799" w:rsidR="00D413F9" w:rsidRPr="00D413F9" w:rsidRDefault="003163C2" w:rsidP="00CA51F0">
      <w:pPr>
        <w:spacing w:after="120"/>
      </w:pPr>
      <w:r>
        <w:t xml:space="preserve">Full-Stack </w:t>
      </w:r>
      <w:r w:rsidR="00D861CE">
        <w:t xml:space="preserve">Lifecycle of </w:t>
      </w:r>
      <w:r w:rsidR="00153B9E">
        <w:t>Game Design</w:t>
      </w:r>
      <w:r>
        <w:t xml:space="preserve"> and </w:t>
      </w:r>
      <w:r w:rsidR="00153B9E">
        <w:t>Development</w:t>
      </w:r>
      <w:r w:rsidR="00D861CE">
        <w:t xml:space="preserve"> through </w:t>
      </w:r>
      <w:r w:rsidR="00E23094">
        <w:t>art, audio</w:t>
      </w:r>
      <w:r w:rsidR="00EB6888">
        <w:t xml:space="preserve">, </w:t>
      </w:r>
      <w:r w:rsidR="00687F4A">
        <w:t xml:space="preserve">A.I, </w:t>
      </w:r>
      <w:r w:rsidR="00EB6888">
        <w:t>narrative</w:t>
      </w:r>
      <w:r w:rsidR="00E23094">
        <w:t xml:space="preserve"> &amp; producing.</w:t>
      </w:r>
    </w:p>
    <w:p w14:paraId="65049488" w14:textId="21C4B0E2" w:rsidR="00D413F9" w:rsidRPr="00513EFC" w:rsidRDefault="00F63631" w:rsidP="00513EFC">
      <w:pPr>
        <w:pStyle w:val="Heading2"/>
      </w:pPr>
      <w:r>
        <w:t>Internet</w:t>
      </w:r>
      <w:r w:rsidR="004A0673">
        <w:t xml:space="preserve"> Service Provider Network Engineer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 w:rsidR="004A0673">
        <w:rPr>
          <w:rStyle w:val="Emphasis"/>
        </w:rPr>
        <w:t>Vodafone/Cosmote, Athens, Greece</w:t>
      </w:r>
    </w:p>
    <w:p w14:paraId="7BC30888" w14:textId="4AF18A3F" w:rsidR="00D413F9" w:rsidRPr="00D413F9" w:rsidRDefault="00A842A7" w:rsidP="00CA51F0">
      <w:pPr>
        <w:spacing w:after="120"/>
      </w:pPr>
      <w:r>
        <w:t>Business Service Provisioning and Service Operation</w:t>
      </w:r>
      <w:r w:rsidR="00036B0C">
        <w:t>,</w:t>
      </w:r>
      <w:r w:rsidR="00E27958">
        <w:t xml:space="preserve"> </w:t>
      </w:r>
      <w:r w:rsidR="00E27958" w:rsidRPr="00E27958">
        <w:t>Supporting of Mobile, Fixed Enterprise &amp; Residential, Core Service Platforms, Technology Strategy</w:t>
      </w:r>
      <w:r w:rsidR="00036B0C">
        <w:t xml:space="preserve"> and Internet Connectivity with High-Level and Low-Level Documentation</w:t>
      </w:r>
      <w:r w:rsidR="00361A33">
        <w:t xml:space="preserve"> &amp; implementation.</w:t>
      </w:r>
    </w:p>
    <w:p w14:paraId="3EF7DD43" w14:textId="2FED922F" w:rsidR="00383237" w:rsidRDefault="00A86EFF" w:rsidP="00CA51F0">
      <w:pPr>
        <w:pStyle w:val="Heading1"/>
        <w:spacing w:before="360"/>
      </w:pPr>
      <w:sdt>
        <w:sdtPr>
          <w:alias w:val="Education:"/>
          <w:tag w:val="Education:"/>
          <w:id w:val="543866955"/>
          <w:placeholder>
            <w:docPart w:val="2A372FAED4B54F899646B785B425A23B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14:paraId="2C4AE74A" w14:textId="768579FC" w:rsidR="0070237E" w:rsidRDefault="00306FB0" w:rsidP="0070237E">
      <w:pPr>
        <w:pStyle w:val="Heading2"/>
      </w:pPr>
      <w:r>
        <w:t>BSc Computer Science</w:t>
      </w:r>
      <w:r w:rsidR="00E03F71">
        <w:t xml:space="preserve"> </w:t>
      </w:r>
      <w:r w:rsidR="0095272C">
        <w:t>/</w:t>
      </w:r>
      <w:r w:rsidR="0070237E">
        <w:t xml:space="preserve"> </w:t>
      </w:r>
      <w:r w:rsidR="00526F7D">
        <w:rPr>
          <w:rStyle w:val="Emphasis"/>
        </w:rPr>
        <w:t xml:space="preserve">University </w:t>
      </w:r>
      <w:r w:rsidR="0029663E">
        <w:rPr>
          <w:rStyle w:val="Emphasis"/>
        </w:rPr>
        <w:t>o</w:t>
      </w:r>
      <w:r w:rsidR="00526F7D">
        <w:rPr>
          <w:rStyle w:val="Emphasis"/>
        </w:rPr>
        <w:t xml:space="preserve">f East London, </w:t>
      </w:r>
      <w:r w:rsidR="0029663E">
        <w:rPr>
          <w:rStyle w:val="Emphasis"/>
        </w:rPr>
        <w:t>Gr</w:t>
      </w:r>
    </w:p>
    <w:p w14:paraId="5097D6DA" w14:textId="10F255B5" w:rsidR="0070237E" w:rsidRPr="0070237E" w:rsidRDefault="00515B29" w:rsidP="00E851BF">
      <w:pPr>
        <w:spacing w:after="120"/>
      </w:pPr>
      <w:r>
        <w:t xml:space="preserve">Web2.0 </w:t>
      </w:r>
      <w:r w:rsidR="00755EDC">
        <w:t xml:space="preserve">Driven Program with </w:t>
      </w:r>
      <w:r w:rsidR="00DA7F07">
        <w:t xml:space="preserve">a </w:t>
      </w:r>
      <w:r w:rsidR="00755EDC">
        <w:t xml:space="preserve">focus on Service Design and Development </w:t>
      </w:r>
      <w:r w:rsidR="00484421">
        <w:t>through</w:t>
      </w:r>
      <w:r w:rsidR="00755EDC">
        <w:t xml:space="preserve"> collaboration </w:t>
      </w:r>
      <w:r w:rsidR="00F13F6A">
        <w:t>and problem</w:t>
      </w:r>
      <w:r w:rsidR="008C6C5B">
        <w:t>-</w:t>
      </w:r>
      <w:r w:rsidR="000E38E0">
        <w:t>solving.</w:t>
      </w:r>
    </w:p>
    <w:p w14:paraId="6C1A4248" w14:textId="77777777" w:rsidR="00434074" w:rsidRDefault="00A86EFF" w:rsidP="00E851BF">
      <w:pPr>
        <w:pStyle w:val="Heading1"/>
        <w:spacing w:before="240"/>
      </w:pPr>
      <w:sdt>
        <w:sdtPr>
          <w:alias w:val="Activities:"/>
          <w:tag w:val="Activities:"/>
          <w:id w:val="1035625348"/>
          <w:placeholder>
            <w:docPart w:val="C1345BD7786D4AD58F75CDDAF179FBEE"/>
          </w:placeholder>
          <w:temporary/>
          <w:showingPlcHdr/>
          <w15:appearance w15:val="hidden"/>
        </w:sdtPr>
        <w:sdtEndPr/>
        <w:sdtContent>
          <w:r w:rsidR="00434074" w:rsidRPr="00434074">
            <w:t>Activities</w:t>
          </w:r>
        </w:sdtContent>
      </w:sdt>
    </w:p>
    <w:p w14:paraId="643F1199" w14:textId="77777777" w:rsidR="001A0097" w:rsidRDefault="001A0097" w:rsidP="00BC02E2">
      <w:pPr>
        <w:pStyle w:val="ListParagraph"/>
        <w:numPr>
          <w:ilvl w:val="0"/>
          <w:numId w:val="14"/>
        </w:numPr>
        <w:sectPr w:rsidR="001A0097" w:rsidSect="00D92B95">
          <w:footerReference w:type="default" r:id="rId17"/>
          <w:pgSz w:w="12240" w:h="15840" w:code="1"/>
          <w:pgMar w:top="907" w:right="1440" w:bottom="1080" w:left="1440" w:header="576" w:footer="720" w:gutter="0"/>
          <w:cols w:space="720"/>
          <w:titlePg/>
          <w:docGrid w:linePitch="360"/>
        </w:sectPr>
      </w:pPr>
    </w:p>
    <w:p w14:paraId="466DC33C" w14:textId="0C104E53" w:rsidR="00BC7376" w:rsidRPr="00E851BF" w:rsidRDefault="009110D8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Passionate for knowledge</w:t>
      </w:r>
      <w:r w:rsidR="007563C9">
        <w:rPr>
          <w:sz w:val="20"/>
          <w:szCs w:val="20"/>
        </w:rPr>
        <w:t xml:space="preserve"> </w:t>
      </w:r>
      <w:r w:rsidR="007563C9">
        <w:rPr>
          <w:noProof/>
          <w:sz w:val="20"/>
          <w:szCs w:val="20"/>
        </w:rPr>
        <w:drawing>
          <wp:inline distT="0" distB="0" distL="0" distR="0" wp14:anchorId="077A6080" wp14:editId="557014E7">
            <wp:extent cx="112143" cy="112143"/>
            <wp:effectExtent l="0" t="0" r="2540" b="2540"/>
            <wp:docPr id="2" name="Graphic 2" descr="Brain in hea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Brain in head with solid fill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08" cy="11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9D1C" w14:textId="033C9A12" w:rsidR="00440980" w:rsidRPr="00E851BF" w:rsidRDefault="00440980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Reading/Writing</w:t>
      </w:r>
      <w:r w:rsidR="007563C9">
        <w:rPr>
          <w:sz w:val="20"/>
          <w:szCs w:val="20"/>
        </w:rPr>
        <w:t xml:space="preserve"> </w:t>
      </w:r>
      <w:r w:rsidR="007563C9">
        <w:rPr>
          <w:noProof/>
          <w:sz w:val="20"/>
          <w:szCs w:val="20"/>
        </w:rPr>
        <w:drawing>
          <wp:inline distT="0" distB="0" distL="0" distR="0" wp14:anchorId="6E5ACA97" wp14:editId="220D5607">
            <wp:extent cx="120769" cy="120769"/>
            <wp:effectExtent l="0" t="0" r="0" b="0"/>
            <wp:docPr id="3" name="Graphic 3" descr="Book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Books with solid fill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84" cy="12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08C" w:rsidRPr="00D5408C">
        <w:rPr>
          <w:noProof/>
          <w:sz w:val="20"/>
          <w:szCs w:val="20"/>
        </w:rPr>
        <w:t xml:space="preserve"> </w:t>
      </w:r>
      <w:r w:rsidR="00D5408C">
        <w:rPr>
          <w:noProof/>
          <w:sz w:val="20"/>
          <w:szCs w:val="20"/>
        </w:rPr>
        <w:drawing>
          <wp:inline distT="0" distB="0" distL="0" distR="0" wp14:anchorId="64FB2EB7" wp14:editId="2C59ED80">
            <wp:extent cx="136335" cy="136335"/>
            <wp:effectExtent l="0" t="0" r="0" b="0"/>
            <wp:docPr id="23" name="Graphic 23" descr="Head with gear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ic 23" descr="Head with gears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36" cy="14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E38B" w14:textId="4ADAC43B" w:rsidR="00DB3A6F" w:rsidRPr="00E851BF" w:rsidRDefault="00DB3A6F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Cooking and baking</w:t>
      </w:r>
      <w:r w:rsidR="007563C9">
        <w:rPr>
          <w:sz w:val="20"/>
          <w:szCs w:val="20"/>
        </w:rPr>
        <w:t xml:space="preserve"> </w:t>
      </w:r>
      <w:r w:rsidR="007563C9">
        <w:rPr>
          <w:noProof/>
          <w:sz w:val="20"/>
          <w:szCs w:val="20"/>
        </w:rPr>
        <w:drawing>
          <wp:inline distT="0" distB="0" distL="0" distR="0" wp14:anchorId="45A6DCF5" wp14:editId="459DF289">
            <wp:extent cx="124691" cy="124691"/>
            <wp:effectExtent l="0" t="0" r="8890" b="8890"/>
            <wp:docPr id="4" name="Graphic 4" descr="Fir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Fire with solid fill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00" cy="1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1EDE" w14:textId="256B51B1" w:rsidR="00DB3A6F" w:rsidRPr="00E851BF" w:rsidRDefault="00DB3A6F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Computing</w:t>
      </w:r>
      <w:r w:rsidR="007563C9">
        <w:rPr>
          <w:sz w:val="20"/>
          <w:szCs w:val="20"/>
        </w:rPr>
        <w:t xml:space="preserve"> </w:t>
      </w:r>
      <w:r w:rsidR="007563C9">
        <w:rPr>
          <w:noProof/>
          <w:sz w:val="20"/>
          <w:szCs w:val="20"/>
        </w:rPr>
        <w:drawing>
          <wp:inline distT="0" distB="0" distL="0" distR="0" wp14:anchorId="2129B205" wp14:editId="735CE830">
            <wp:extent cx="106878" cy="106878"/>
            <wp:effectExtent l="0" t="0" r="7620" b="7620"/>
            <wp:docPr id="6" name="Graphic 6" descr="Lapto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Laptop with solid fill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62" cy="11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38AB" w14:textId="19FE788C" w:rsidR="00F351C7" w:rsidRPr="00E851BF" w:rsidRDefault="00F351C7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Setting</w:t>
      </w:r>
      <w:r w:rsidR="00440980" w:rsidRPr="00E851BF">
        <w:rPr>
          <w:sz w:val="20"/>
          <w:szCs w:val="20"/>
        </w:rPr>
        <w:t>-</w:t>
      </w:r>
      <w:r w:rsidRPr="00E851BF">
        <w:rPr>
          <w:sz w:val="20"/>
          <w:szCs w:val="20"/>
        </w:rPr>
        <w:t xml:space="preserve">up </w:t>
      </w:r>
      <w:r w:rsidR="00440980" w:rsidRPr="00E851BF">
        <w:rPr>
          <w:sz w:val="20"/>
          <w:szCs w:val="20"/>
        </w:rPr>
        <w:t xml:space="preserve">computer </w:t>
      </w:r>
      <w:r w:rsidRPr="00E851BF">
        <w:rPr>
          <w:sz w:val="20"/>
          <w:szCs w:val="20"/>
        </w:rPr>
        <w:t>networks</w:t>
      </w:r>
      <w:r w:rsidR="007563C9">
        <w:rPr>
          <w:sz w:val="20"/>
          <w:szCs w:val="20"/>
        </w:rPr>
        <w:t xml:space="preserve"> </w:t>
      </w:r>
      <w:r w:rsidR="007563C9">
        <w:rPr>
          <w:noProof/>
          <w:sz w:val="20"/>
          <w:szCs w:val="20"/>
        </w:rPr>
        <w:drawing>
          <wp:inline distT="0" distB="0" distL="0" distR="0" wp14:anchorId="526352C6" wp14:editId="4EB4E26B">
            <wp:extent cx="100330" cy="100330"/>
            <wp:effectExtent l="0" t="0" r="0" b="0"/>
            <wp:docPr id="7" name="Graphic 7" descr="Intern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Internet with solid fill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92" cy="10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A101" w14:textId="0E72D1AE" w:rsidR="00F351C7" w:rsidRPr="00E851BF" w:rsidRDefault="001953AC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P</w:t>
      </w:r>
      <w:r w:rsidR="00F351C7" w:rsidRPr="00E851BF">
        <w:rPr>
          <w:sz w:val="20"/>
          <w:szCs w:val="20"/>
        </w:rPr>
        <w:t>hotography</w:t>
      </w:r>
      <w:r w:rsidR="007563C9">
        <w:rPr>
          <w:sz w:val="20"/>
          <w:szCs w:val="20"/>
        </w:rPr>
        <w:t xml:space="preserve"> </w:t>
      </w:r>
      <w:r w:rsidR="007563C9">
        <w:rPr>
          <w:noProof/>
          <w:sz w:val="20"/>
          <w:szCs w:val="20"/>
        </w:rPr>
        <w:drawing>
          <wp:inline distT="0" distB="0" distL="0" distR="0" wp14:anchorId="65E2C1FF" wp14:editId="71714B4C">
            <wp:extent cx="106587" cy="106587"/>
            <wp:effectExtent l="0" t="0" r="8255" b="8255"/>
            <wp:docPr id="10" name="Graphic 10" descr="Camer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Camera with solid fill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39" cy="11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D5A6" w14:textId="6500E095" w:rsidR="001953AC" w:rsidRPr="00E851BF" w:rsidRDefault="001953AC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Gym rat</w:t>
      </w:r>
      <w:r w:rsidR="007563C9">
        <w:rPr>
          <w:sz w:val="20"/>
          <w:szCs w:val="20"/>
        </w:rPr>
        <w:t xml:space="preserve"> </w:t>
      </w:r>
      <w:r w:rsidR="007563C9">
        <w:rPr>
          <w:noProof/>
          <w:sz w:val="20"/>
          <w:szCs w:val="20"/>
        </w:rPr>
        <w:drawing>
          <wp:inline distT="0" distB="0" distL="0" distR="0" wp14:anchorId="172702CA" wp14:editId="5C5317DF">
            <wp:extent cx="102359" cy="102359"/>
            <wp:effectExtent l="0" t="0" r="0" b="0"/>
            <wp:docPr id="11" name="Graphic 11" descr="Body build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Body builder with solid fill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28" cy="11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92" w:rsidRPr="00332692">
        <w:rPr>
          <w:noProof/>
          <w:sz w:val="20"/>
          <w:szCs w:val="20"/>
        </w:rPr>
        <w:t xml:space="preserve"> </w:t>
      </w:r>
      <w:r w:rsidR="00332692">
        <w:rPr>
          <w:noProof/>
          <w:sz w:val="20"/>
          <w:szCs w:val="20"/>
        </w:rPr>
        <w:drawing>
          <wp:inline distT="0" distB="0" distL="0" distR="0" wp14:anchorId="47622F83" wp14:editId="25E1D346">
            <wp:extent cx="118753" cy="118753"/>
            <wp:effectExtent l="0" t="0" r="0" b="0"/>
            <wp:docPr id="25" name="Graphic 25" descr="Muscular arm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phic 25" descr="Muscular arm with solid fill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76" cy="12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7819" w14:textId="533E7040" w:rsidR="00355DF8" w:rsidRPr="00E851BF" w:rsidRDefault="00355DF8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Mentoring or coaching</w:t>
      </w:r>
      <w:r w:rsidR="00792339">
        <w:rPr>
          <w:sz w:val="20"/>
          <w:szCs w:val="20"/>
        </w:rPr>
        <w:t xml:space="preserve"> </w:t>
      </w:r>
      <w:r w:rsidR="00792339">
        <w:rPr>
          <w:noProof/>
          <w:sz w:val="20"/>
          <w:szCs w:val="20"/>
        </w:rPr>
        <w:drawing>
          <wp:inline distT="0" distB="0" distL="0" distR="0" wp14:anchorId="6AE9FB7F" wp14:editId="2DBEDA82">
            <wp:extent cx="121567" cy="121567"/>
            <wp:effectExtent l="0" t="0" r="0" b="0"/>
            <wp:docPr id="16" name="Graphic 16" descr="Business Growth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Business Growth with solid fill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74" cy="14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339">
        <w:rPr>
          <w:noProof/>
          <w:sz w:val="20"/>
          <w:szCs w:val="20"/>
        </w:rPr>
        <w:drawing>
          <wp:inline distT="0" distB="0" distL="0" distR="0" wp14:anchorId="1D652BF5" wp14:editId="1BB2A824">
            <wp:extent cx="121567" cy="121567"/>
            <wp:effectExtent l="0" t="0" r="0" b="0"/>
            <wp:docPr id="22" name="Graphic 22" descr="Group brainstorm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c 22" descr="Group brainstorm with solid fill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06" cy="13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DFA6" w14:textId="3E79B30C" w:rsidR="00355DF8" w:rsidRPr="00E851BF" w:rsidRDefault="00355DF8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 xml:space="preserve">Play </w:t>
      </w:r>
      <w:r w:rsidR="009A68D3" w:rsidRPr="00E851BF">
        <w:rPr>
          <w:sz w:val="20"/>
          <w:szCs w:val="20"/>
        </w:rPr>
        <w:t xml:space="preserve">&amp; Analyze </w:t>
      </w:r>
      <w:r w:rsidR="000F35D6" w:rsidRPr="00E851BF">
        <w:rPr>
          <w:sz w:val="20"/>
          <w:szCs w:val="20"/>
        </w:rPr>
        <w:t>board/</w:t>
      </w:r>
      <w:r w:rsidRPr="00E851BF">
        <w:rPr>
          <w:sz w:val="20"/>
          <w:szCs w:val="20"/>
        </w:rPr>
        <w:t>video-games</w:t>
      </w:r>
      <w:r w:rsidR="007563C9">
        <w:rPr>
          <w:sz w:val="20"/>
          <w:szCs w:val="20"/>
        </w:rPr>
        <w:t xml:space="preserve"> </w:t>
      </w:r>
      <w:r w:rsidR="007563C9">
        <w:rPr>
          <w:noProof/>
          <w:sz w:val="20"/>
          <w:szCs w:val="20"/>
        </w:rPr>
        <w:drawing>
          <wp:inline distT="0" distB="0" distL="0" distR="0" wp14:anchorId="7B54FB87" wp14:editId="064B8158">
            <wp:extent cx="105410" cy="105410"/>
            <wp:effectExtent l="0" t="0" r="8890" b="8890"/>
            <wp:docPr id="12" name="Graphic 12" descr="Game controll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Game controller with solid fill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30" cy="1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3C9">
        <w:rPr>
          <w:noProof/>
          <w:sz w:val="20"/>
          <w:szCs w:val="20"/>
        </w:rPr>
        <w:drawing>
          <wp:inline distT="0" distB="0" distL="0" distR="0" wp14:anchorId="5DD69C57" wp14:editId="1DA4C253">
            <wp:extent cx="105410" cy="105410"/>
            <wp:effectExtent l="0" t="0" r="8890" b="8890"/>
            <wp:docPr id="13" name="Graphic 13" descr="Puzzle piece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Puzzle pieces with solid fill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18" cy="11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AD98" w14:textId="3A1A8A98" w:rsidR="00355DF8" w:rsidRPr="00E851BF" w:rsidRDefault="00355DF8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Building and fixing computers</w:t>
      </w:r>
      <w:r w:rsidR="00792339">
        <w:rPr>
          <w:sz w:val="20"/>
          <w:szCs w:val="20"/>
        </w:rPr>
        <w:t xml:space="preserve"> </w:t>
      </w:r>
      <w:r w:rsidR="00792339">
        <w:rPr>
          <w:noProof/>
          <w:sz w:val="20"/>
          <w:szCs w:val="20"/>
        </w:rPr>
        <w:drawing>
          <wp:inline distT="0" distB="0" distL="0" distR="0" wp14:anchorId="2743BE1D" wp14:editId="3112BEEF">
            <wp:extent cx="122331" cy="122331"/>
            <wp:effectExtent l="0" t="0" r="0" b="0"/>
            <wp:docPr id="21" name="Graphic 21" descr="Comput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Computer with solid fill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56" cy="15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CF39" w14:textId="31DA229F" w:rsidR="000F35D6" w:rsidRPr="00E851BF" w:rsidRDefault="000F35D6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Keeping up with the latest development in technology</w:t>
      </w:r>
      <w:r w:rsidR="00792339">
        <w:rPr>
          <w:sz w:val="20"/>
          <w:szCs w:val="20"/>
        </w:rPr>
        <w:t xml:space="preserve"> </w:t>
      </w:r>
      <w:r w:rsidR="00792339">
        <w:rPr>
          <w:noProof/>
          <w:sz w:val="20"/>
          <w:szCs w:val="20"/>
        </w:rPr>
        <w:drawing>
          <wp:inline distT="0" distB="0" distL="0" distR="0" wp14:anchorId="270CECCE" wp14:editId="6C52745B">
            <wp:extent cx="124460" cy="124460"/>
            <wp:effectExtent l="0" t="0" r="8890" b="8890"/>
            <wp:docPr id="20" name="Graphic 20" descr="Cloud Computin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Cloud Computing with solid fill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45" cy="1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92" w:rsidRPr="00332692">
        <w:rPr>
          <w:noProof/>
          <w:sz w:val="20"/>
          <w:szCs w:val="20"/>
        </w:rPr>
        <w:t xml:space="preserve"> </w:t>
      </w:r>
      <w:r w:rsidR="00332692">
        <w:rPr>
          <w:noProof/>
          <w:sz w:val="20"/>
          <w:szCs w:val="20"/>
        </w:rPr>
        <w:drawing>
          <wp:inline distT="0" distB="0" distL="0" distR="0" wp14:anchorId="0EBEC412" wp14:editId="1A4F4618">
            <wp:extent cx="136336" cy="136336"/>
            <wp:effectExtent l="0" t="0" r="0" b="0"/>
            <wp:docPr id="29" name="Graphic 29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c 29" descr="Smart Phone with solid fill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84" cy="14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92" w:rsidRPr="00332692">
        <w:rPr>
          <w:noProof/>
          <w:sz w:val="20"/>
          <w:szCs w:val="20"/>
        </w:rPr>
        <w:t xml:space="preserve"> </w:t>
      </w:r>
      <w:r w:rsidR="00332692">
        <w:rPr>
          <w:noProof/>
          <w:sz w:val="20"/>
          <w:szCs w:val="20"/>
        </w:rPr>
        <w:drawing>
          <wp:inline distT="0" distB="0" distL="0" distR="0" wp14:anchorId="24E63C13" wp14:editId="5854644F">
            <wp:extent cx="136336" cy="136336"/>
            <wp:effectExtent l="0" t="0" r="0" b="0"/>
            <wp:docPr id="28" name="Graphic 28" descr="Rock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c 28" descr="Rocket with solid fill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38" cy="14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10F" w:rsidRPr="00AE210F">
        <w:rPr>
          <w:noProof/>
          <w:sz w:val="20"/>
          <w:szCs w:val="20"/>
        </w:rPr>
        <w:t xml:space="preserve"> </w:t>
      </w:r>
      <w:r w:rsidR="00AE210F">
        <w:rPr>
          <w:noProof/>
          <w:sz w:val="20"/>
          <w:szCs w:val="20"/>
        </w:rPr>
        <w:drawing>
          <wp:inline distT="0" distB="0" distL="0" distR="0" wp14:anchorId="54EA80F7" wp14:editId="662CF2CC">
            <wp:extent cx="136336" cy="136336"/>
            <wp:effectExtent l="0" t="0" r="0" b="0"/>
            <wp:docPr id="27" name="Graphic 27" descr="Robo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phic 27" descr="Robot with solid fill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80" cy="1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3934" w14:textId="18918053" w:rsidR="00FC3CD4" w:rsidRPr="00E851BF" w:rsidRDefault="00FC3CD4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Planning and scheduling</w:t>
      </w:r>
      <w:r w:rsidR="00E56830">
        <w:rPr>
          <w:sz w:val="20"/>
          <w:szCs w:val="20"/>
        </w:rPr>
        <w:t xml:space="preserve"> </w:t>
      </w:r>
      <w:r w:rsidR="00E56830">
        <w:rPr>
          <w:noProof/>
          <w:sz w:val="20"/>
          <w:szCs w:val="20"/>
        </w:rPr>
        <w:drawing>
          <wp:inline distT="0" distB="0" distL="0" distR="0" wp14:anchorId="255DF4DC" wp14:editId="5BD467DD">
            <wp:extent cx="133108" cy="133108"/>
            <wp:effectExtent l="0" t="0" r="635" b="635"/>
            <wp:docPr id="15" name="Graphic 15" descr="Checklis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Checklist with solid fill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25" cy="14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92" w:rsidRPr="00332692">
        <w:rPr>
          <w:noProof/>
          <w:sz w:val="20"/>
          <w:szCs w:val="20"/>
        </w:rPr>
        <w:t xml:space="preserve"> </w:t>
      </w:r>
      <w:r w:rsidR="00332692">
        <w:rPr>
          <w:noProof/>
          <w:sz w:val="20"/>
          <w:szCs w:val="20"/>
        </w:rPr>
        <w:drawing>
          <wp:inline distT="0" distB="0" distL="0" distR="0" wp14:anchorId="1059CA60" wp14:editId="7825A866">
            <wp:extent cx="124493" cy="124493"/>
            <wp:effectExtent l="0" t="0" r="8890" b="8890"/>
            <wp:docPr id="30" name="Graphic 30" descr="Targ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phic 30" descr="Target with solid fill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34" cy="13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10F" w:rsidRPr="00AE210F">
        <w:rPr>
          <w:noProof/>
          <w:sz w:val="20"/>
          <w:szCs w:val="20"/>
        </w:rPr>
        <w:t xml:space="preserve"> </w:t>
      </w:r>
      <w:r w:rsidR="00AE210F">
        <w:rPr>
          <w:noProof/>
          <w:sz w:val="20"/>
          <w:szCs w:val="20"/>
        </w:rPr>
        <w:drawing>
          <wp:inline distT="0" distB="0" distL="0" distR="0" wp14:anchorId="1115D246" wp14:editId="6DB7450D">
            <wp:extent cx="124691" cy="124691"/>
            <wp:effectExtent l="0" t="0" r="8890" b="8890"/>
            <wp:docPr id="26" name="Graphic 26" descr="Question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c 26" descr="Questions with solid fill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70" cy="1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C306" w14:textId="5D64BFE9" w:rsidR="001A0097" w:rsidRPr="00E851BF" w:rsidRDefault="00A23AA0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Dog</w:t>
      </w:r>
      <w:r w:rsidR="00C04DF6" w:rsidRPr="00E851BF">
        <w:rPr>
          <w:sz w:val="20"/>
          <w:szCs w:val="20"/>
          <w:lang w:val="el-GR"/>
        </w:rPr>
        <w:t>/</w:t>
      </w:r>
      <w:r w:rsidR="00C04DF6" w:rsidRPr="00E851BF">
        <w:rPr>
          <w:sz w:val="20"/>
          <w:szCs w:val="20"/>
        </w:rPr>
        <w:t>Puppy</w:t>
      </w:r>
      <w:r w:rsidR="00644D34" w:rsidRPr="00E851BF">
        <w:rPr>
          <w:sz w:val="20"/>
          <w:szCs w:val="20"/>
        </w:rPr>
        <w:t xml:space="preserve"> owner</w:t>
      </w:r>
      <w:r w:rsidR="00C04DF6" w:rsidRPr="00E851BF">
        <w:rPr>
          <w:noProof/>
          <w:sz w:val="20"/>
          <w:szCs w:val="20"/>
        </w:rPr>
        <w:drawing>
          <wp:inline distT="0" distB="0" distL="0" distR="0" wp14:anchorId="1882F2B8" wp14:editId="17248939">
            <wp:extent cx="103517" cy="103517"/>
            <wp:effectExtent l="0" t="0" r="0" b="0"/>
            <wp:docPr id="1" name="Graphic 1" descr="Hear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Heart with solid fill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71" cy="10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92">
        <w:rPr>
          <w:noProof/>
          <w:sz w:val="20"/>
          <w:szCs w:val="20"/>
        </w:rPr>
        <w:drawing>
          <wp:inline distT="0" distB="0" distL="0" distR="0" wp14:anchorId="3AE3E2A0" wp14:editId="580A2A40">
            <wp:extent cx="130018" cy="130018"/>
            <wp:effectExtent l="0" t="0" r="3810" b="3810"/>
            <wp:docPr id="24" name="Graphic 24" descr="Lio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phic 24" descr="Lion with solid fill"/>
                    <pic:cNvPicPr/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07" cy="13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692">
        <w:rPr>
          <w:noProof/>
          <w:sz w:val="20"/>
          <w:szCs w:val="20"/>
        </w:rPr>
        <w:drawing>
          <wp:inline distT="0" distB="0" distL="0" distR="0" wp14:anchorId="5B245B85" wp14:editId="74EC2CEF">
            <wp:extent cx="130018" cy="130018"/>
            <wp:effectExtent l="0" t="0" r="3810" b="3810"/>
            <wp:docPr id="32" name="Graphic 32" descr="Unicor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Unicorn with solid fill"/>
                    <pic:cNvPicPr/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92" cy="14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0D87" w14:textId="52F5873E" w:rsidR="00A23AA0" w:rsidRPr="00E851BF" w:rsidRDefault="00A23AA0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YouTubing</w:t>
      </w:r>
      <w:r w:rsidR="00792339">
        <w:rPr>
          <w:sz w:val="20"/>
          <w:szCs w:val="20"/>
        </w:rPr>
        <w:t xml:space="preserve"> </w:t>
      </w:r>
      <w:r w:rsidR="00792339">
        <w:rPr>
          <w:noProof/>
          <w:sz w:val="20"/>
          <w:szCs w:val="20"/>
        </w:rPr>
        <w:drawing>
          <wp:inline distT="0" distB="0" distL="0" distR="0" wp14:anchorId="30523668" wp14:editId="2B68262B">
            <wp:extent cx="135460" cy="135460"/>
            <wp:effectExtent l="0" t="0" r="0" b="0"/>
            <wp:docPr id="18" name="Graphic 18" descr="Monito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 18" descr="Monitor with solid fill"/>
                    <pic:cNvPicPr/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16" cy="14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6CCA" w14:textId="2DF7C100" w:rsidR="00E84E68" w:rsidRDefault="00E84E68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851BF">
        <w:rPr>
          <w:sz w:val="20"/>
          <w:szCs w:val="20"/>
        </w:rPr>
        <w:t>Analyzing Cinema Movies/Series</w:t>
      </w:r>
      <w:r w:rsidR="00792339">
        <w:rPr>
          <w:sz w:val="20"/>
          <w:szCs w:val="20"/>
        </w:rPr>
        <w:t xml:space="preserve"> </w:t>
      </w:r>
      <w:r w:rsidR="00792339">
        <w:rPr>
          <w:noProof/>
          <w:sz w:val="20"/>
          <w:szCs w:val="20"/>
        </w:rPr>
        <w:drawing>
          <wp:inline distT="0" distB="0" distL="0" distR="0" wp14:anchorId="14B3F8A4" wp14:editId="2064DF56">
            <wp:extent cx="121902" cy="121902"/>
            <wp:effectExtent l="0" t="0" r="0" b="0"/>
            <wp:docPr id="19" name="Graphic 19" descr="Dram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ic 19" descr="Drama with solid fill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30" cy="13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B29E" w14:textId="36D14620" w:rsidR="003426D0" w:rsidRPr="00E851BF" w:rsidRDefault="003426D0" w:rsidP="00BC02E2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Tak</w:t>
      </w:r>
      <w:r w:rsidR="00CA51F0">
        <w:rPr>
          <w:sz w:val="20"/>
          <w:szCs w:val="20"/>
        </w:rPr>
        <w:t>ing</w:t>
      </w:r>
      <w:r>
        <w:rPr>
          <w:sz w:val="20"/>
          <w:szCs w:val="20"/>
        </w:rPr>
        <w:t xml:space="preserve"> care old people</w:t>
      </w:r>
      <w:r w:rsidR="007563C9">
        <w:rPr>
          <w:sz w:val="20"/>
          <w:szCs w:val="20"/>
        </w:rPr>
        <w:t xml:space="preserve"> </w:t>
      </w:r>
      <w:r w:rsidR="00E56830">
        <w:rPr>
          <w:noProof/>
          <w:sz w:val="20"/>
          <w:szCs w:val="20"/>
        </w:rPr>
        <w:drawing>
          <wp:inline distT="0" distB="0" distL="0" distR="0" wp14:anchorId="157BF7E5" wp14:editId="6F8FD7F5">
            <wp:extent cx="100425" cy="100425"/>
            <wp:effectExtent l="0" t="0" r="0" b="0"/>
            <wp:docPr id="14" name="Graphic 14" descr="Man with ca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Man with cane with solid fill"/>
                    <pic:cNvPicPr/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73" cy="11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6D0" w:rsidRPr="00E851BF" w:rsidSect="001A0097">
      <w:type w:val="continuous"/>
      <w:pgSz w:w="12240" w:h="15840" w:code="1"/>
      <w:pgMar w:top="907" w:right="1440" w:bottom="1080" w:left="1440" w:header="576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5E8EB" w14:textId="77777777" w:rsidR="0047720C" w:rsidRDefault="0047720C" w:rsidP="00725803">
      <w:pPr>
        <w:spacing w:after="0"/>
      </w:pPr>
      <w:r>
        <w:separator/>
      </w:r>
    </w:p>
  </w:endnote>
  <w:endnote w:type="continuationSeparator" w:id="0">
    <w:p w14:paraId="7FDD0575" w14:textId="77777777" w:rsidR="0047720C" w:rsidRDefault="0047720C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1C6CEA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EC954" w14:textId="77777777" w:rsidR="0047720C" w:rsidRDefault="0047720C" w:rsidP="00725803">
      <w:pPr>
        <w:spacing w:after="0"/>
      </w:pPr>
      <w:r>
        <w:separator/>
      </w:r>
    </w:p>
  </w:footnote>
  <w:footnote w:type="continuationSeparator" w:id="0">
    <w:p w14:paraId="189E6F02" w14:textId="77777777" w:rsidR="0047720C" w:rsidRDefault="0047720C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6AE8C0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084601"/>
    <w:multiLevelType w:val="hybridMultilevel"/>
    <w:tmpl w:val="A94A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15BA2"/>
    <w:multiLevelType w:val="hybridMultilevel"/>
    <w:tmpl w:val="2FB0F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2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2tjQ2NTQ2szQxMrBU0lEKTi0uzszPAykwqgUAp3q/ECwAAAA="/>
  </w:docVars>
  <w:rsids>
    <w:rsidRoot w:val="0047720C"/>
    <w:rsid w:val="00025E77"/>
    <w:rsid w:val="00027312"/>
    <w:rsid w:val="00036B0C"/>
    <w:rsid w:val="00055C65"/>
    <w:rsid w:val="000645F2"/>
    <w:rsid w:val="00082F03"/>
    <w:rsid w:val="000835A0"/>
    <w:rsid w:val="000934A2"/>
    <w:rsid w:val="000E38E0"/>
    <w:rsid w:val="000F35D6"/>
    <w:rsid w:val="00122C85"/>
    <w:rsid w:val="00153B9E"/>
    <w:rsid w:val="0019183D"/>
    <w:rsid w:val="001953AC"/>
    <w:rsid w:val="001A0097"/>
    <w:rsid w:val="001B0955"/>
    <w:rsid w:val="001D0E87"/>
    <w:rsid w:val="001E4E6D"/>
    <w:rsid w:val="00227784"/>
    <w:rsid w:val="0023705D"/>
    <w:rsid w:val="00250A31"/>
    <w:rsid w:val="00251C13"/>
    <w:rsid w:val="002922D0"/>
    <w:rsid w:val="0029663E"/>
    <w:rsid w:val="002F473C"/>
    <w:rsid w:val="00306FB0"/>
    <w:rsid w:val="003163C2"/>
    <w:rsid w:val="003200EB"/>
    <w:rsid w:val="00332692"/>
    <w:rsid w:val="0033356E"/>
    <w:rsid w:val="00340B03"/>
    <w:rsid w:val="003426D0"/>
    <w:rsid w:val="00355DF8"/>
    <w:rsid w:val="00361A33"/>
    <w:rsid w:val="00380AE7"/>
    <w:rsid w:val="00383237"/>
    <w:rsid w:val="00384696"/>
    <w:rsid w:val="003A6943"/>
    <w:rsid w:val="00410BA2"/>
    <w:rsid w:val="00434074"/>
    <w:rsid w:val="00440980"/>
    <w:rsid w:val="00463C3B"/>
    <w:rsid w:val="00473DC6"/>
    <w:rsid w:val="0047720C"/>
    <w:rsid w:val="00484421"/>
    <w:rsid w:val="004937AE"/>
    <w:rsid w:val="004A0673"/>
    <w:rsid w:val="004E2970"/>
    <w:rsid w:val="004F091E"/>
    <w:rsid w:val="005026DD"/>
    <w:rsid w:val="00513EFC"/>
    <w:rsid w:val="00515B29"/>
    <w:rsid w:val="0052113B"/>
    <w:rsid w:val="00526F7D"/>
    <w:rsid w:val="005368F2"/>
    <w:rsid w:val="00562C9D"/>
    <w:rsid w:val="00564951"/>
    <w:rsid w:val="00570507"/>
    <w:rsid w:val="00573BF9"/>
    <w:rsid w:val="005A4A49"/>
    <w:rsid w:val="005B1D68"/>
    <w:rsid w:val="00611B37"/>
    <w:rsid w:val="006252B4"/>
    <w:rsid w:val="00644D34"/>
    <w:rsid w:val="00646BA2"/>
    <w:rsid w:val="00675EA0"/>
    <w:rsid w:val="00687F4A"/>
    <w:rsid w:val="0069488E"/>
    <w:rsid w:val="006C08A0"/>
    <w:rsid w:val="006C47D8"/>
    <w:rsid w:val="006C5F22"/>
    <w:rsid w:val="006D2D08"/>
    <w:rsid w:val="006F26A2"/>
    <w:rsid w:val="0070237E"/>
    <w:rsid w:val="00725803"/>
    <w:rsid w:val="00725CB5"/>
    <w:rsid w:val="007307A3"/>
    <w:rsid w:val="00752315"/>
    <w:rsid w:val="00755EDC"/>
    <w:rsid w:val="007563C9"/>
    <w:rsid w:val="00763D57"/>
    <w:rsid w:val="007709B9"/>
    <w:rsid w:val="00792339"/>
    <w:rsid w:val="007953D3"/>
    <w:rsid w:val="0080173D"/>
    <w:rsid w:val="00821084"/>
    <w:rsid w:val="00857E6B"/>
    <w:rsid w:val="00863D20"/>
    <w:rsid w:val="00874175"/>
    <w:rsid w:val="00884B9C"/>
    <w:rsid w:val="008968C4"/>
    <w:rsid w:val="008C6C5B"/>
    <w:rsid w:val="008D7C1C"/>
    <w:rsid w:val="008F3383"/>
    <w:rsid w:val="009110D8"/>
    <w:rsid w:val="0092291B"/>
    <w:rsid w:val="00932D92"/>
    <w:rsid w:val="00941357"/>
    <w:rsid w:val="0095272C"/>
    <w:rsid w:val="00972024"/>
    <w:rsid w:val="009979E2"/>
    <w:rsid w:val="009A68D3"/>
    <w:rsid w:val="009B35A8"/>
    <w:rsid w:val="009F04D2"/>
    <w:rsid w:val="009F2BA7"/>
    <w:rsid w:val="009F6DA0"/>
    <w:rsid w:val="00A01182"/>
    <w:rsid w:val="00A23AA0"/>
    <w:rsid w:val="00A505F4"/>
    <w:rsid w:val="00A5359A"/>
    <w:rsid w:val="00A842A7"/>
    <w:rsid w:val="00A86EFF"/>
    <w:rsid w:val="00AA1D74"/>
    <w:rsid w:val="00AD13CB"/>
    <w:rsid w:val="00AD317A"/>
    <w:rsid w:val="00AD3FD8"/>
    <w:rsid w:val="00AE210F"/>
    <w:rsid w:val="00AF14ED"/>
    <w:rsid w:val="00B370A8"/>
    <w:rsid w:val="00BC02E2"/>
    <w:rsid w:val="00BC7376"/>
    <w:rsid w:val="00BD669A"/>
    <w:rsid w:val="00C01B2F"/>
    <w:rsid w:val="00C04DF6"/>
    <w:rsid w:val="00C13F2B"/>
    <w:rsid w:val="00C43D65"/>
    <w:rsid w:val="00C748DE"/>
    <w:rsid w:val="00C84833"/>
    <w:rsid w:val="00C9044F"/>
    <w:rsid w:val="00CA51F0"/>
    <w:rsid w:val="00CE035B"/>
    <w:rsid w:val="00D2420D"/>
    <w:rsid w:val="00D26AC4"/>
    <w:rsid w:val="00D30382"/>
    <w:rsid w:val="00D413F9"/>
    <w:rsid w:val="00D44E50"/>
    <w:rsid w:val="00D5408C"/>
    <w:rsid w:val="00D861CE"/>
    <w:rsid w:val="00D90060"/>
    <w:rsid w:val="00D92B95"/>
    <w:rsid w:val="00DA7F07"/>
    <w:rsid w:val="00DB3A6F"/>
    <w:rsid w:val="00E01DA1"/>
    <w:rsid w:val="00E03F71"/>
    <w:rsid w:val="00E154B5"/>
    <w:rsid w:val="00E23094"/>
    <w:rsid w:val="00E232F0"/>
    <w:rsid w:val="00E27958"/>
    <w:rsid w:val="00E52791"/>
    <w:rsid w:val="00E56830"/>
    <w:rsid w:val="00E83195"/>
    <w:rsid w:val="00E84E68"/>
    <w:rsid w:val="00E851BF"/>
    <w:rsid w:val="00E97A65"/>
    <w:rsid w:val="00EB6888"/>
    <w:rsid w:val="00ED2285"/>
    <w:rsid w:val="00ED59C7"/>
    <w:rsid w:val="00F00A4F"/>
    <w:rsid w:val="00F13F6A"/>
    <w:rsid w:val="00F33CD8"/>
    <w:rsid w:val="00F351C7"/>
    <w:rsid w:val="00F63631"/>
    <w:rsid w:val="00FC3CD4"/>
    <w:rsid w:val="00FC5D00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5FCDE5"/>
  <w15:chartTrackingRefBased/>
  <w15:docId w15:val="{59BB60BF-A639-4171-99B5-9DBC29B4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5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openxmlformats.org/officeDocument/2006/relationships/image" Target="media/image8.svg"/><Relationship Id="rId42" Type="http://schemas.openxmlformats.org/officeDocument/2006/relationships/image" Target="media/image29.png"/><Relationship Id="rId47" Type="http://schemas.openxmlformats.org/officeDocument/2006/relationships/image" Target="media/image34.svg"/><Relationship Id="rId63" Type="http://schemas.openxmlformats.org/officeDocument/2006/relationships/image" Target="media/image50.svg"/><Relationship Id="rId68" Type="http://schemas.openxmlformats.org/officeDocument/2006/relationships/image" Target="media/image55.png"/><Relationship Id="rId2" Type="http://schemas.openxmlformats.org/officeDocument/2006/relationships/customXml" Target="../customXml/item2.xml"/><Relationship Id="rId16" Type="http://schemas.openxmlformats.org/officeDocument/2006/relationships/image" Target="media/image4.svg"/><Relationship Id="rId29" Type="http://schemas.openxmlformats.org/officeDocument/2006/relationships/image" Target="media/image16.svg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svg"/><Relationship Id="rId40" Type="http://schemas.openxmlformats.org/officeDocument/2006/relationships/image" Target="media/image27.png"/><Relationship Id="rId45" Type="http://schemas.openxmlformats.org/officeDocument/2006/relationships/image" Target="media/image32.svg"/><Relationship Id="rId53" Type="http://schemas.openxmlformats.org/officeDocument/2006/relationships/image" Target="media/image40.svg"/><Relationship Id="rId58" Type="http://schemas.openxmlformats.org/officeDocument/2006/relationships/image" Target="media/image45.png"/><Relationship Id="rId66" Type="http://schemas.openxmlformats.org/officeDocument/2006/relationships/image" Target="media/image53.png"/><Relationship Id="rId74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image" Target="media/image48.svg"/><Relationship Id="rId19" Type="http://schemas.openxmlformats.org/officeDocument/2006/relationships/image" Target="media/image6.svg"/><Relationship Id="rId14" Type="http://schemas.openxmlformats.org/officeDocument/2006/relationships/hyperlink" Target="https://www.artstation.com/michaeljotun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svg"/><Relationship Id="rId30" Type="http://schemas.openxmlformats.org/officeDocument/2006/relationships/image" Target="media/image17.png"/><Relationship Id="rId35" Type="http://schemas.openxmlformats.org/officeDocument/2006/relationships/image" Target="media/image22.svg"/><Relationship Id="rId43" Type="http://schemas.openxmlformats.org/officeDocument/2006/relationships/image" Target="media/image30.svg"/><Relationship Id="rId48" Type="http://schemas.openxmlformats.org/officeDocument/2006/relationships/image" Target="media/image35.png"/><Relationship Id="rId56" Type="http://schemas.openxmlformats.org/officeDocument/2006/relationships/image" Target="media/image43.png"/><Relationship Id="rId64" Type="http://schemas.openxmlformats.org/officeDocument/2006/relationships/image" Target="media/image51.png"/><Relationship Id="rId69" Type="http://schemas.openxmlformats.org/officeDocument/2006/relationships/image" Target="media/image56.svg"/><Relationship Id="rId8" Type="http://schemas.openxmlformats.org/officeDocument/2006/relationships/endnotes" Target="endnotes.xml"/><Relationship Id="rId51" Type="http://schemas.openxmlformats.org/officeDocument/2006/relationships/image" Target="media/image38.svg"/><Relationship Id="rId72" Type="http://schemas.openxmlformats.org/officeDocument/2006/relationships/fontTable" Target="fontTable.xml"/><Relationship Id="rId3" Type="http://schemas.openxmlformats.org/officeDocument/2006/relationships/numbering" Target="numbering.xml"/><Relationship Id="rId12" Type="http://schemas.openxmlformats.org/officeDocument/2006/relationships/image" Target="media/image2.svg"/><Relationship Id="rId17" Type="http://schemas.openxmlformats.org/officeDocument/2006/relationships/footer" Target="footer1.xml"/><Relationship Id="rId25" Type="http://schemas.openxmlformats.org/officeDocument/2006/relationships/image" Target="media/image12.svg"/><Relationship Id="rId33" Type="http://schemas.openxmlformats.org/officeDocument/2006/relationships/image" Target="media/image20.sv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59" Type="http://schemas.openxmlformats.org/officeDocument/2006/relationships/image" Target="media/image46.svg"/><Relationship Id="rId67" Type="http://schemas.openxmlformats.org/officeDocument/2006/relationships/image" Target="media/image54.svg"/><Relationship Id="rId20" Type="http://schemas.openxmlformats.org/officeDocument/2006/relationships/image" Target="media/image7.png"/><Relationship Id="rId41" Type="http://schemas.openxmlformats.org/officeDocument/2006/relationships/image" Target="media/image28.svg"/><Relationship Id="rId54" Type="http://schemas.openxmlformats.org/officeDocument/2006/relationships/image" Target="media/image41.png"/><Relationship Id="rId62" Type="http://schemas.openxmlformats.org/officeDocument/2006/relationships/image" Target="media/image49.png"/><Relationship Id="rId70" Type="http://schemas.openxmlformats.org/officeDocument/2006/relationships/image" Target="media/image5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sv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6.svg"/><Relationship Id="rId57" Type="http://schemas.openxmlformats.org/officeDocument/2006/relationships/image" Target="media/image44.svg"/><Relationship Id="rId10" Type="http://schemas.openxmlformats.org/officeDocument/2006/relationships/hyperlink" Target="https://github.com/JotunMichael" TargetMode="External"/><Relationship Id="rId31" Type="http://schemas.openxmlformats.org/officeDocument/2006/relationships/image" Target="media/image18.svg"/><Relationship Id="rId44" Type="http://schemas.openxmlformats.org/officeDocument/2006/relationships/image" Target="media/image31.png"/><Relationship Id="rId52" Type="http://schemas.openxmlformats.org/officeDocument/2006/relationships/image" Target="media/image39.png"/><Relationship Id="rId60" Type="http://schemas.openxmlformats.org/officeDocument/2006/relationships/image" Target="media/image47.png"/><Relationship Id="rId65" Type="http://schemas.openxmlformats.org/officeDocument/2006/relationships/image" Target="media/image52.svg"/><Relationship Id="rId73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https://www.linkedin.com/in/michail-markou-27393b168" TargetMode="External"/><Relationship Id="rId13" Type="http://schemas.openxmlformats.org/officeDocument/2006/relationships/hyperlink" Target="https://jotunmichael.github.io/michailmarkou/" TargetMode="External"/><Relationship Id="rId18" Type="http://schemas.openxmlformats.org/officeDocument/2006/relationships/image" Target="media/image5.png"/><Relationship Id="rId39" Type="http://schemas.openxmlformats.org/officeDocument/2006/relationships/image" Target="media/image26.svg"/><Relationship Id="rId34" Type="http://schemas.openxmlformats.org/officeDocument/2006/relationships/image" Target="media/image21.png"/><Relationship Id="rId50" Type="http://schemas.openxmlformats.org/officeDocument/2006/relationships/image" Target="media/image37.png"/><Relationship Id="rId55" Type="http://schemas.openxmlformats.org/officeDocument/2006/relationships/image" Target="media/image42.svg"/><Relationship Id="rId7" Type="http://schemas.openxmlformats.org/officeDocument/2006/relationships/footnotes" Target="footnotes.xml"/><Relationship Id="rId71" Type="http://schemas.openxmlformats.org/officeDocument/2006/relationships/image" Target="media/image58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ckt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2CC226E81A43B2BE43BBF269150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AA463-17FC-4093-B483-10E2D579A615}"/>
      </w:docPartPr>
      <w:docPartBody>
        <w:p w:rsidR="00445018" w:rsidRDefault="00171189">
          <w:pPr>
            <w:pStyle w:val="262CC226E81A43B2BE43BBF269150818"/>
          </w:pPr>
          <w:r>
            <w:t>First Name</w:t>
          </w:r>
        </w:p>
      </w:docPartBody>
    </w:docPart>
    <w:docPart>
      <w:docPartPr>
        <w:name w:val="C13A945340144FDBB1E2D8A92AB4F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E9ACC-4B3B-4AE2-8FC7-F85BB374A6FF}"/>
      </w:docPartPr>
      <w:docPartBody>
        <w:p w:rsidR="00445018" w:rsidRDefault="00171189">
          <w:pPr>
            <w:pStyle w:val="C13A945340144FDBB1E2D8A92AB4F7C8"/>
          </w:pPr>
          <w:r>
            <w:t>Last Name</w:t>
          </w:r>
        </w:p>
      </w:docPartBody>
    </w:docPart>
    <w:docPart>
      <w:docPartPr>
        <w:name w:val="2559E39B31664E44B8FA535D80D4A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942ED-4A0D-4D0F-A062-29CF50FAA95F}"/>
      </w:docPartPr>
      <w:docPartBody>
        <w:p w:rsidR="00445018" w:rsidRDefault="00171189">
          <w:pPr>
            <w:pStyle w:val="2559E39B31664E44B8FA535D80D4ADAD"/>
          </w:pPr>
          <w:r>
            <w:t>Skills</w:t>
          </w:r>
        </w:p>
      </w:docPartBody>
    </w:docPart>
    <w:docPart>
      <w:docPartPr>
        <w:name w:val="B227E270EB5F4AA1BC716C6C04A20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11A82-EFB1-4905-BC91-6C26CD938FC0}"/>
      </w:docPartPr>
      <w:docPartBody>
        <w:p w:rsidR="00445018" w:rsidRDefault="00171189">
          <w:pPr>
            <w:pStyle w:val="B227E270EB5F4AA1BC716C6C04A20B42"/>
          </w:pPr>
          <w:r w:rsidRPr="00AD3FD8">
            <w:t>Experience</w:t>
          </w:r>
        </w:p>
      </w:docPartBody>
    </w:docPart>
    <w:docPart>
      <w:docPartPr>
        <w:name w:val="2A372FAED4B54F899646B785B425A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A2D67-F367-4A2C-8F29-1B1FE6243FB3}"/>
      </w:docPartPr>
      <w:docPartBody>
        <w:p w:rsidR="00445018" w:rsidRDefault="00171189">
          <w:pPr>
            <w:pStyle w:val="2A372FAED4B54F899646B785B425A23B"/>
          </w:pPr>
          <w:r w:rsidRPr="0070237E">
            <w:t>Education</w:t>
          </w:r>
        </w:p>
      </w:docPartBody>
    </w:docPart>
    <w:docPart>
      <w:docPartPr>
        <w:name w:val="C1345BD7786D4AD58F75CDDAF179F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DB428-D807-47DD-B2F7-3958737090B9}"/>
      </w:docPartPr>
      <w:docPartBody>
        <w:p w:rsidR="00445018" w:rsidRDefault="00171189">
          <w:pPr>
            <w:pStyle w:val="C1345BD7786D4AD58F75CDDAF179FBEE"/>
          </w:pPr>
          <w:r w:rsidRPr="00434074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89"/>
    <w:rsid w:val="00171189"/>
    <w:rsid w:val="0044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2CC226E81A43B2BE43BBF269150818">
    <w:name w:val="262CC226E81A43B2BE43BBF269150818"/>
  </w:style>
  <w:style w:type="paragraph" w:customStyle="1" w:styleId="C13A945340144FDBB1E2D8A92AB4F7C8">
    <w:name w:val="C13A945340144FDBB1E2D8A92AB4F7C8"/>
  </w:style>
  <w:style w:type="paragraph" w:customStyle="1" w:styleId="2559E39B31664E44B8FA535D80D4ADAD">
    <w:name w:val="2559E39B31664E44B8FA535D80D4ADAD"/>
  </w:style>
  <w:style w:type="paragraph" w:customStyle="1" w:styleId="B227E270EB5F4AA1BC716C6C04A20B42">
    <w:name w:val="B227E270EB5F4AA1BC716C6C04A20B42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2A372FAED4B54F899646B785B425A23B">
    <w:name w:val="2A372FAED4B54F899646B785B425A23B"/>
  </w:style>
  <w:style w:type="paragraph" w:customStyle="1" w:styleId="C1345BD7786D4AD58F75CDDAF179FBEE">
    <w:name w:val="C1345BD7786D4AD58F75CDDAF179FB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Michail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173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M</dc:creator>
  <cp:keywords/>
  <dc:description/>
  <cp:lastModifiedBy>Michail M</cp:lastModifiedBy>
  <cp:revision>94</cp:revision>
  <dcterms:created xsi:type="dcterms:W3CDTF">2021-12-07T08:29:00Z</dcterms:created>
  <dcterms:modified xsi:type="dcterms:W3CDTF">2021-12-10T01:51:00Z</dcterms:modified>
  <cp:category>Markou</cp:category>
</cp:coreProperties>
</file>